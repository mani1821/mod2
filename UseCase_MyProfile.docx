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531C2E">
      <w:pPr>
        <w:pStyle w:val="PageTitle"/>
      </w:pPr>
    </w:p>
    <w:p w14:paraId="047659E7" w14:textId="77777777" w:rsidR="009F5790" w:rsidRPr="009F5790" w:rsidRDefault="009F5790" w:rsidP="00531C2E">
      <w:pPr>
        <w:pStyle w:val="PageTitle"/>
      </w:pPr>
    </w:p>
    <w:p w14:paraId="4B63A63E" w14:textId="77777777" w:rsidR="009F5790" w:rsidRPr="009F5790" w:rsidRDefault="009F5790" w:rsidP="00531C2E">
      <w:pPr>
        <w:pStyle w:val="PageTitle"/>
      </w:pPr>
    </w:p>
    <w:p w14:paraId="48ED829F" w14:textId="77777777" w:rsidR="009F5790" w:rsidRPr="001C4D77" w:rsidRDefault="009F5790" w:rsidP="00531C2E">
      <w:pPr>
        <w:pStyle w:val="PageTitle"/>
      </w:pPr>
    </w:p>
    <w:p w14:paraId="5AB8EF64" w14:textId="77777777" w:rsidR="009F5790" w:rsidRPr="001C4D77" w:rsidRDefault="009F5790" w:rsidP="00531C2E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31C2E">
      <w:pPr>
        <w:pStyle w:val="PageTitle"/>
      </w:pPr>
    </w:p>
    <w:p w14:paraId="03A8A6B3" w14:textId="45C90EC8" w:rsidR="009F5790" w:rsidRPr="001C4D77" w:rsidRDefault="00155339" w:rsidP="00531C2E">
      <w:pPr>
        <w:rPr>
          <w:lang w:eastAsia="en-US"/>
        </w:rPr>
      </w:pPr>
      <w:r w:rsidRPr="001C4D77">
        <w:rPr>
          <w:lang w:eastAsia="en-US"/>
        </w:rPr>
        <w:t>DMT/RM01/TMP</w:t>
      </w:r>
    </w:p>
    <w:p w14:paraId="780FD7CC" w14:textId="77777777" w:rsidR="009F5790" w:rsidRPr="009F5790" w:rsidRDefault="009F5790" w:rsidP="00531C2E"/>
    <w:p w14:paraId="12D6A4D9" w14:textId="77777777" w:rsidR="009F5790" w:rsidRPr="009F5790" w:rsidRDefault="009F5790" w:rsidP="00531C2E"/>
    <w:p w14:paraId="4F7ED659" w14:textId="77777777" w:rsidR="009F5790" w:rsidRPr="009F5790" w:rsidRDefault="009F5790" w:rsidP="00531C2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31C2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06EDD21F" w:rsidR="00B53DC1" w:rsidRPr="00857B99" w:rsidRDefault="00B53DC1" w:rsidP="00531C2E">
            <w:pPr>
              <w:rPr>
                <w:b/>
              </w:rPr>
            </w:pPr>
            <w:r w:rsidRPr="00D3101D">
              <w:t> </w:t>
            </w:r>
            <w:r w:rsidR="00D36775" w:rsidRPr="00857B99">
              <w:rPr>
                <w:b/>
              </w:rPr>
              <w:t>PRJ_</w:t>
            </w:r>
            <w:r w:rsidR="002E2249" w:rsidRPr="00857B99">
              <w:rPr>
                <w:b/>
              </w:rPr>
              <w:t>eClassr</w:t>
            </w:r>
            <w:r w:rsidR="0065293F" w:rsidRPr="00857B99">
              <w:rPr>
                <w:b/>
              </w:rPr>
              <w:t>oom</w:t>
            </w:r>
            <w:r w:rsidRPr="00857B99">
              <w:rPr>
                <w:b/>
              </w:rPr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31C2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37D864FB" w:rsidR="00B53DC1" w:rsidRPr="00857B99" w:rsidRDefault="002E2249" w:rsidP="00531C2E">
            <w:pPr>
              <w:rPr>
                <w:b/>
              </w:rPr>
            </w:pPr>
            <w:proofErr w:type="spellStart"/>
            <w:r w:rsidRPr="00857B99">
              <w:rPr>
                <w:b/>
              </w:rPr>
              <w:t>eClassr</w:t>
            </w:r>
            <w:r w:rsidR="0065293F" w:rsidRPr="00857B99">
              <w:rPr>
                <w:b/>
              </w:rPr>
              <w:t>oom</w:t>
            </w:r>
            <w:proofErr w:type="spellEnd"/>
          </w:p>
        </w:tc>
      </w:tr>
    </w:tbl>
    <w:p w14:paraId="1917D496" w14:textId="77777777" w:rsidR="009F5790" w:rsidRPr="009F5790" w:rsidRDefault="009F5790" w:rsidP="00531C2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03A6AFC1" w:rsidR="009F5790" w:rsidRPr="00857B99" w:rsidRDefault="002E2249" w:rsidP="00531C2E">
            <w:pPr>
              <w:rPr>
                <w:b/>
              </w:rPr>
            </w:pPr>
            <w:r w:rsidRPr="00857B99">
              <w:rPr>
                <w:b/>
              </w:rPr>
              <w:t>Abishek Suresh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7E824BF" w:rsidR="009F5790" w:rsidRPr="00857B99" w:rsidRDefault="00AC3F9D" w:rsidP="00531C2E">
            <w:pPr>
              <w:rPr>
                <w:b/>
              </w:rPr>
            </w:pPr>
            <w:r>
              <w:rPr>
                <w:b/>
              </w:rP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2CB125ED" w:rsidR="009F5790" w:rsidRPr="00857B99" w:rsidRDefault="009F5790" w:rsidP="00531C2E">
            <w:pPr>
              <w:rPr>
                <w:b/>
              </w:rPr>
            </w:pPr>
            <w:r w:rsidRPr="009F5790">
              <w:t> </w:t>
            </w:r>
            <w:r w:rsidR="00D36775" w:rsidRPr="00857B99">
              <w:rPr>
                <w:b/>
              </w:rPr>
              <w:t>2</w:t>
            </w:r>
            <w:r w:rsidR="008E15A0" w:rsidRPr="00857B99">
              <w:rPr>
                <w:b/>
              </w:rPr>
              <w:t>7</w:t>
            </w:r>
            <w:r w:rsidR="008E15A0" w:rsidRPr="00857B99">
              <w:rPr>
                <w:b/>
                <w:vertAlign w:val="superscript"/>
              </w:rPr>
              <w:t>th</w:t>
            </w:r>
            <w:r w:rsidR="008E15A0" w:rsidRPr="00857B99">
              <w:rPr>
                <w:b/>
              </w:rPr>
              <w:t xml:space="preserve"> </w:t>
            </w:r>
            <w:r w:rsidR="00255D88" w:rsidRPr="00857B99">
              <w:rPr>
                <w:b/>
              </w:rPr>
              <w:t>October</w:t>
            </w:r>
            <w:r w:rsidR="00D36775" w:rsidRPr="00857B99">
              <w:rPr>
                <w:b/>
              </w:rPr>
              <w:t>, 2017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1DAB2198" w:rsidR="008E15A0" w:rsidRPr="009F5790" w:rsidRDefault="008E15A0" w:rsidP="00531C2E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1CF2B3A2" w:rsidR="008E15A0" w:rsidRPr="009F5790" w:rsidRDefault="008E15A0" w:rsidP="00531C2E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25E21915" w:rsidR="008E15A0" w:rsidRPr="009F5790" w:rsidRDefault="008E15A0" w:rsidP="00531C2E"/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31C2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31C2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31C2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9347B11" w:rsidR="008E15A0" w:rsidRPr="009F5790" w:rsidRDefault="008E15A0" w:rsidP="00531C2E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A51BDFF" w:rsidR="008E15A0" w:rsidRPr="009F5790" w:rsidRDefault="008E15A0" w:rsidP="00531C2E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6DE8FC30" w:rsidR="008E15A0" w:rsidRPr="009F5790" w:rsidRDefault="008E15A0" w:rsidP="00531C2E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31C2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31C2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2308D263" w:rsidR="008E15A0" w:rsidRPr="009F5790" w:rsidRDefault="008E15A0" w:rsidP="00531C2E">
            <w:pPr>
              <w:rPr>
                <w:vanish/>
              </w:rPr>
            </w:pPr>
            <w:r w:rsidRPr="009F5790">
              <w:t>Ve</w:t>
            </w:r>
            <w:r>
              <w:t>rsion Number of the template:</w:t>
            </w:r>
            <w:r w:rsidR="002E2249">
              <w:t xml:space="preserve"> </w:t>
            </w:r>
            <w:r w:rsidRPr="00206F59">
              <w:rPr>
                <w:b/>
              </w:rPr>
              <w:t>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31C2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206F59" w:rsidRDefault="00B764C5" w:rsidP="00531C2E">
            <w:pPr>
              <w:rPr>
                <w:b/>
                <w:vanish/>
              </w:rPr>
            </w:pPr>
            <w:r w:rsidRPr="00206F59">
              <w:rPr>
                <w:b/>
              </w:rP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31C2E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31C2E">
      <w:r w:rsidRPr="009F5790">
        <w:br w:type="page"/>
      </w:r>
    </w:p>
    <w:p w14:paraId="42EE7ADE" w14:textId="77777777" w:rsidR="009F5790" w:rsidRPr="009F5790" w:rsidRDefault="009F5790" w:rsidP="00531C2E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31C2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31C2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31C2E">
            <w:r w:rsidRPr="009F5790">
              <w:t>Version</w:t>
            </w:r>
          </w:p>
        </w:tc>
        <w:tc>
          <w:tcPr>
            <w:tcW w:w="1620" w:type="dxa"/>
          </w:tcPr>
          <w:p w14:paraId="7E8B01D1" w14:textId="3E3D3E48" w:rsidR="009F5790" w:rsidRPr="005920F8" w:rsidRDefault="002E2249" w:rsidP="00531C2E">
            <w:r>
              <w:t>1.1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31C2E"/>
        </w:tc>
        <w:tc>
          <w:tcPr>
            <w:tcW w:w="1080" w:type="dxa"/>
          </w:tcPr>
          <w:p w14:paraId="488BB2E9" w14:textId="77777777" w:rsidR="009F5790" w:rsidRPr="009F5790" w:rsidRDefault="009F5790" w:rsidP="00531C2E"/>
        </w:tc>
        <w:tc>
          <w:tcPr>
            <w:tcW w:w="1080" w:type="dxa"/>
          </w:tcPr>
          <w:p w14:paraId="325B699D" w14:textId="77777777" w:rsidR="009F5790" w:rsidRPr="009F5790" w:rsidRDefault="009F5790" w:rsidP="00531C2E"/>
        </w:tc>
        <w:tc>
          <w:tcPr>
            <w:tcW w:w="1080" w:type="dxa"/>
          </w:tcPr>
          <w:p w14:paraId="77EF851F" w14:textId="77777777" w:rsidR="009F5790" w:rsidRPr="009F5790" w:rsidRDefault="009F5790" w:rsidP="00531C2E"/>
        </w:tc>
        <w:tc>
          <w:tcPr>
            <w:tcW w:w="1080" w:type="dxa"/>
          </w:tcPr>
          <w:p w14:paraId="3AD2F557" w14:textId="77777777" w:rsidR="009F5790" w:rsidRPr="009F5790" w:rsidRDefault="009F5790" w:rsidP="00531C2E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31C2E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31C2E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31C2E"/>
        </w:tc>
        <w:tc>
          <w:tcPr>
            <w:tcW w:w="1080" w:type="dxa"/>
          </w:tcPr>
          <w:p w14:paraId="3D8D9994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31C2E"/>
        </w:tc>
        <w:tc>
          <w:tcPr>
            <w:tcW w:w="1080" w:type="dxa"/>
          </w:tcPr>
          <w:p w14:paraId="2BE1FC53" w14:textId="77777777" w:rsidR="009F5790" w:rsidRPr="009F5790" w:rsidRDefault="009F5790" w:rsidP="00531C2E"/>
        </w:tc>
        <w:tc>
          <w:tcPr>
            <w:tcW w:w="1080" w:type="dxa"/>
          </w:tcPr>
          <w:p w14:paraId="1799B660" w14:textId="77777777" w:rsidR="009F5790" w:rsidRPr="009F5790" w:rsidRDefault="009F5790" w:rsidP="00531C2E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31C2E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31C2E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31C2E"/>
        </w:tc>
        <w:tc>
          <w:tcPr>
            <w:tcW w:w="1080" w:type="dxa"/>
          </w:tcPr>
          <w:p w14:paraId="3645B887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31C2E"/>
        </w:tc>
        <w:tc>
          <w:tcPr>
            <w:tcW w:w="1080" w:type="dxa"/>
          </w:tcPr>
          <w:p w14:paraId="3A64C6EF" w14:textId="77777777" w:rsidR="009F5790" w:rsidRPr="009F5790" w:rsidRDefault="009F5790" w:rsidP="00531C2E"/>
        </w:tc>
        <w:tc>
          <w:tcPr>
            <w:tcW w:w="1080" w:type="dxa"/>
          </w:tcPr>
          <w:p w14:paraId="47308748" w14:textId="77777777" w:rsidR="009F5790" w:rsidRPr="009F5790" w:rsidRDefault="009F5790" w:rsidP="00531C2E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31C2E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31C2E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31C2E"/>
        </w:tc>
        <w:tc>
          <w:tcPr>
            <w:tcW w:w="1080" w:type="dxa"/>
          </w:tcPr>
          <w:p w14:paraId="46558018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31C2E"/>
        </w:tc>
        <w:tc>
          <w:tcPr>
            <w:tcW w:w="1080" w:type="dxa"/>
          </w:tcPr>
          <w:p w14:paraId="3AFC5A5C" w14:textId="77777777" w:rsidR="009F5790" w:rsidRPr="009F5790" w:rsidRDefault="009F5790" w:rsidP="00531C2E"/>
        </w:tc>
        <w:tc>
          <w:tcPr>
            <w:tcW w:w="1080" w:type="dxa"/>
          </w:tcPr>
          <w:p w14:paraId="7E23613F" w14:textId="77777777" w:rsidR="009F5790" w:rsidRPr="009F5790" w:rsidRDefault="009F5790" w:rsidP="00531C2E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31C2E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31C2E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31C2E"/>
        </w:tc>
        <w:tc>
          <w:tcPr>
            <w:tcW w:w="1080" w:type="dxa"/>
          </w:tcPr>
          <w:p w14:paraId="4D22E910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31C2E"/>
        </w:tc>
        <w:tc>
          <w:tcPr>
            <w:tcW w:w="1080" w:type="dxa"/>
          </w:tcPr>
          <w:p w14:paraId="6071EC99" w14:textId="77777777" w:rsidR="009F5790" w:rsidRPr="009F5790" w:rsidRDefault="009F5790" w:rsidP="00531C2E"/>
        </w:tc>
        <w:tc>
          <w:tcPr>
            <w:tcW w:w="1080" w:type="dxa"/>
          </w:tcPr>
          <w:p w14:paraId="0D8E8B38" w14:textId="77777777" w:rsidR="009F5790" w:rsidRPr="009F5790" w:rsidRDefault="009F5790" w:rsidP="00531C2E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31C2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31C2E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31C2E"/>
        </w:tc>
        <w:tc>
          <w:tcPr>
            <w:tcW w:w="1080" w:type="dxa"/>
          </w:tcPr>
          <w:p w14:paraId="3BC21E42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31C2E"/>
        </w:tc>
        <w:tc>
          <w:tcPr>
            <w:tcW w:w="1080" w:type="dxa"/>
          </w:tcPr>
          <w:p w14:paraId="718D8944" w14:textId="77777777" w:rsidR="009F5790" w:rsidRPr="009F5790" w:rsidRDefault="009F5790" w:rsidP="00531C2E"/>
        </w:tc>
        <w:tc>
          <w:tcPr>
            <w:tcW w:w="1080" w:type="dxa"/>
          </w:tcPr>
          <w:p w14:paraId="5DD7E652" w14:textId="77777777" w:rsidR="009F5790" w:rsidRPr="009F5790" w:rsidRDefault="009F5790" w:rsidP="00531C2E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31C2E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31C2E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31C2E"/>
        </w:tc>
        <w:tc>
          <w:tcPr>
            <w:tcW w:w="1080" w:type="dxa"/>
          </w:tcPr>
          <w:p w14:paraId="161B779E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31C2E"/>
        </w:tc>
        <w:tc>
          <w:tcPr>
            <w:tcW w:w="1080" w:type="dxa"/>
          </w:tcPr>
          <w:p w14:paraId="4BE23196" w14:textId="77777777" w:rsidR="009F5790" w:rsidRPr="009F5790" w:rsidRDefault="009F5790" w:rsidP="00531C2E"/>
        </w:tc>
        <w:tc>
          <w:tcPr>
            <w:tcW w:w="1080" w:type="dxa"/>
          </w:tcPr>
          <w:p w14:paraId="3F95224E" w14:textId="77777777" w:rsidR="009F5790" w:rsidRPr="009F5790" w:rsidRDefault="009F5790" w:rsidP="00531C2E"/>
        </w:tc>
      </w:tr>
    </w:tbl>
    <w:p w14:paraId="7C85DA30" w14:textId="77777777" w:rsidR="009F5790" w:rsidRPr="009F5790" w:rsidRDefault="009F5790" w:rsidP="00531C2E"/>
    <w:p w14:paraId="36105CE6" w14:textId="77777777" w:rsidR="009F5790" w:rsidRPr="009F5790" w:rsidRDefault="009F5790" w:rsidP="00531C2E"/>
    <w:p w14:paraId="2CC8A7F7" w14:textId="77777777" w:rsidR="009F5790" w:rsidRPr="009F5790" w:rsidRDefault="009F5790" w:rsidP="00531C2E">
      <w:r w:rsidRPr="009F5790">
        <w:t xml:space="preserve">Disclaimer: </w:t>
      </w:r>
    </w:p>
    <w:p w14:paraId="28E0825A" w14:textId="77777777" w:rsidR="009F5790" w:rsidRPr="009F5790" w:rsidRDefault="009F5790" w:rsidP="00531C2E"/>
    <w:p w14:paraId="47F58572" w14:textId="203CC4CA" w:rsidR="009F5790" w:rsidRPr="009F5790" w:rsidRDefault="009F5790" w:rsidP="00531C2E">
      <w:r w:rsidRPr="009F5790">
        <w:t>The scope of the project ‘</w:t>
      </w:r>
      <w:proofErr w:type="spellStart"/>
      <w:r w:rsidR="002E2249">
        <w:rPr>
          <w:b/>
        </w:rPr>
        <w:t>eClassr</w:t>
      </w:r>
      <w:r w:rsidR="0065293F">
        <w:rPr>
          <w:b/>
        </w:rPr>
        <w:t>oom</w:t>
      </w:r>
      <w:proofErr w:type="spellEnd"/>
      <w:r w:rsidR="0065293F">
        <w:rPr>
          <w:b/>
        </w:rPr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49443E13" w14:textId="77777777" w:rsidR="00857B99" w:rsidRDefault="00857B99" w:rsidP="00531C2E"/>
    <w:p w14:paraId="5A0E3D29" w14:textId="77777777" w:rsidR="00857B99" w:rsidRDefault="00857B99" w:rsidP="00531C2E"/>
    <w:p w14:paraId="6F4D3B10" w14:textId="77777777" w:rsidR="00857B99" w:rsidRDefault="00857B99" w:rsidP="00531C2E"/>
    <w:p w14:paraId="310D3C95" w14:textId="77777777" w:rsidR="009F5790" w:rsidRPr="005B3604" w:rsidRDefault="009F5790" w:rsidP="00531C2E">
      <w:r w:rsidRPr="005B3604">
        <w:t>TABLE OF CONTENTS</w:t>
      </w:r>
    </w:p>
    <w:p w14:paraId="63D9F59F" w14:textId="77777777" w:rsidR="009F5790" w:rsidRPr="009F5790" w:rsidRDefault="009F5790" w:rsidP="00531C2E"/>
    <w:p w14:paraId="0D0C7D67" w14:textId="4750B410" w:rsidR="000601C3" w:rsidRDefault="009F5790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72937912" w:history="1">
        <w:r w:rsidR="000601C3" w:rsidRPr="00365DAD">
          <w:rPr>
            <w:rStyle w:val="Hyperlink"/>
            <w:noProof/>
          </w:rPr>
          <w:t>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Use Case Name: Login to</w:t>
        </w:r>
        <w:r w:rsidR="002E2249">
          <w:rPr>
            <w:rStyle w:val="Hyperlink"/>
            <w:noProof/>
          </w:rPr>
          <w:t xml:space="preserve"> the eClassroom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3338EF8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3" w:history="1">
        <w:r w:rsidR="000601C3" w:rsidRPr="00365DAD">
          <w:rPr>
            <w:rStyle w:val="Hyperlink"/>
            <w:noProof/>
          </w:rPr>
          <w:t>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Actor(s)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C00938E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4" w:history="1">
        <w:r w:rsidR="000601C3" w:rsidRPr="00365DAD">
          <w:rPr>
            <w:rStyle w:val="Hyperlink"/>
            <w:noProof/>
          </w:rPr>
          <w:t>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Preconditions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1D298684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5" w:history="1">
        <w:r w:rsidR="000601C3" w:rsidRPr="00365DAD">
          <w:rPr>
            <w:rStyle w:val="Hyperlink"/>
            <w:noProof/>
          </w:rPr>
          <w:t>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Flow of Events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D1A429A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6" w:history="1">
        <w:r w:rsidR="000601C3" w:rsidRPr="00365DAD">
          <w:rPr>
            <w:rStyle w:val="Hyperlink"/>
            <w:noProof/>
          </w:rPr>
          <w:t>4.1  Basic Flow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537A072E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7" w:history="1">
        <w:r w:rsidR="000601C3" w:rsidRPr="00365DAD">
          <w:rPr>
            <w:rStyle w:val="Hyperlink"/>
            <w:noProof/>
          </w:rPr>
          <w:t>4.2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Alternative Flows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0B724582" w14:textId="226FB82B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8" w:history="1">
        <w:r w:rsidR="000601C3" w:rsidRPr="00365DAD">
          <w:rPr>
            <w:rStyle w:val="Hyperlink"/>
            <w:noProof/>
          </w:rPr>
          <w:t>4.2.1  Alternate Flow 1:</w:t>
        </w:r>
        <w:r w:rsidR="002E2249">
          <w:rPr>
            <w:rStyle w:val="Hyperlink"/>
            <w:noProof/>
          </w:rPr>
          <w:t xml:space="preserve"> Login to eClassroom on Second attempt and successful updation of User Profile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5</w:t>
        </w:r>
        <w:r w:rsidR="000601C3">
          <w:rPr>
            <w:noProof/>
            <w:webHidden/>
          </w:rPr>
          <w:fldChar w:fldCharType="end"/>
        </w:r>
      </w:hyperlink>
    </w:p>
    <w:p w14:paraId="39E13EE1" w14:textId="363BCF48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19" w:history="1">
        <w:r w:rsidR="000601C3" w:rsidRPr="00365DAD">
          <w:rPr>
            <w:rStyle w:val="Hyperlink"/>
            <w:noProof/>
          </w:rPr>
          <w:t>4.2.2  Alt</w:t>
        </w:r>
        <w:r w:rsidR="00721647">
          <w:rPr>
            <w:rStyle w:val="Hyperlink"/>
            <w:noProof/>
          </w:rPr>
          <w:t>ernate Flow 2 : Login to eClassroom and user updates correct Profile details on Second attempt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_Toc472937919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1FCE867" w14:textId="1A5D725C" w:rsidR="000601C3" w:rsidRDefault="00857B99" w:rsidP="00F75048">
      <w:pPr>
        <w:pStyle w:val="TOC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5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1" w:history="1">
        <w:r w:rsidR="000601C3" w:rsidRPr="00365DAD">
          <w:rPr>
            <w:rStyle w:val="Hyperlink"/>
            <w:noProof/>
          </w:rPr>
          <w:t>Exception Flow 1: Exceeded Login Attempts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  <w:r w:rsidR="00F75048">
        <w:rPr>
          <w:noProof/>
        </w:rPr>
        <w:tab/>
      </w:r>
    </w:p>
    <w:p w14:paraId="3E6CA7E3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2" w:history="1">
        <w:r w:rsidR="000601C3" w:rsidRPr="00365DAD">
          <w:rPr>
            <w:rStyle w:val="Hyperlink"/>
            <w:noProof/>
          </w:rPr>
          <w:t>Exception Flow 2: Web Server Down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69717B97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3" w:history="1">
        <w:r w:rsidR="000601C3" w:rsidRPr="00365DAD">
          <w:rPr>
            <w:rStyle w:val="Hyperlink"/>
            <w:noProof/>
          </w:rPr>
          <w:t>Exception Flow 3: Database Connectivity Error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6</w:t>
        </w:r>
        <w:r w:rsidR="000601C3">
          <w:rPr>
            <w:noProof/>
            <w:webHidden/>
          </w:rPr>
          <w:fldChar w:fldCharType="end"/>
        </w:r>
      </w:hyperlink>
    </w:p>
    <w:p w14:paraId="419F3EAD" w14:textId="30734DDC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4" w:history="1">
        <w:r w:rsidR="000601C3" w:rsidRPr="00365DAD">
          <w:rPr>
            <w:rStyle w:val="Hyperlink"/>
            <w:noProof/>
          </w:rPr>
          <w:t>Exception Flow 4: Network Connectivity Error</w:t>
        </w:r>
        <w:r w:rsidR="008F64DD">
          <w:rPr>
            <w:rStyle w:val="Hyperlink"/>
            <w:noProof/>
          </w:rPr>
          <w:t xml:space="preserve">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5343F21" w14:textId="3F8A1C7A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5" w:history="1">
        <w:r w:rsidR="000601C3" w:rsidRPr="00365DAD">
          <w:rPr>
            <w:rStyle w:val="Hyperlink"/>
            <w:noProof/>
          </w:rPr>
          <w:t>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Post Conditions</w:t>
        </w:r>
        <w:r w:rsidR="008F64DD">
          <w:rPr>
            <w:rStyle w:val="Hyperlink"/>
            <w:noProof/>
          </w:rPr>
          <w:t xml:space="preserve">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7</w:t>
        </w:r>
        <w:r w:rsidR="000601C3">
          <w:rPr>
            <w:noProof/>
            <w:webHidden/>
          </w:rPr>
          <w:fldChar w:fldCharType="end"/>
        </w:r>
      </w:hyperlink>
    </w:p>
    <w:p w14:paraId="10668505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6" w:history="1">
        <w:r w:rsidR="000601C3" w:rsidRPr="00365DAD">
          <w:rPr>
            <w:rStyle w:val="Hyperlink"/>
            <w:noProof/>
          </w:rPr>
          <w:t>6.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Special Requirements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809D4DA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7" w:history="1">
        <w:r w:rsidR="000601C3" w:rsidRPr="00365DAD">
          <w:rPr>
            <w:rStyle w:val="Hyperlink"/>
            <w:noProof/>
          </w:rPr>
          <w:t>Performance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C378656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8" w:history="1">
        <w:r w:rsidR="000601C3" w:rsidRPr="00365DAD">
          <w:rPr>
            <w:rStyle w:val="Hyperlink"/>
            <w:noProof/>
          </w:rPr>
          <w:t>Availability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9297499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29" w:history="1">
        <w:r w:rsidR="000601C3" w:rsidRPr="00365DAD">
          <w:rPr>
            <w:rStyle w:val="Hyperlink"/>
            <w:noProof/>
          </w:rPr>
          <w:t>User Interface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_Toc472937929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066AE5E1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0" w:history="1">
        <w:r w:rsidR="000601C3" w:rsidRPr="00365DAD">
          <w:rPr>
            <w:rStyle w:val="Hyperlink"/>
            <w:noProof/>
          </w:rPr>
          <w:t>Security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4E01A97A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1" w:history="1">
        <w:r w:rsidR="000601C3" w:rsidRPr="00365DAD">
          <w:rPr>
            <w:rStyle w:val="Hyperlink"/>
            <w:noProof/>
          </w:rPr>
          <w:t>7.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Extension Points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0CF84C3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2" w:history="1">
        <w:r w:rsidR="000601C3" w:rsidRPr="00365DAD">
          <w:rPr>
            <w:rStyle w:val="Hyperlink"/>
            <w:noProof/>
          </w:rPr>
          <w:t>Extension in Alternate Flow  1: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3B58B491" w14:textId="527ECD15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4" w:history="1">
        <w:r w:rsidR="000601C3" w:rsidRPr="00365DAD">
          <w:rPr>
            <w:rStyle w:val="Hyperlink"/>
            <w:noProof/>
          </w:rPr>
          <w:t>8.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Business Rules</w:t>
        </w:r>
        <w:r w:rsidR="008F64DD">
          <w:rPr>
            <w:rStyle w:val="Hyperlink"/>
            <w:noProof/>
          </w:rPr>
          <w:t xml:space="preserve">  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8</w:t>
        </w:r>
        <w:r w:rsidR="000601C3">
          <w:rPr>
            <w:noProof/>
            <w:webHidden/>
          </w:rPr>
          <w:fldChar w:fldCharType="end"/>
        </w:r>
      </w:hyperlink>
    </w:p>
    <w:p w14:paraId="5513E0E9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5" w:history="1">
        <w:r w:rsidR="000601C3" w:rsidRPr="00365DAD">
          <w:rPr>
            <w:rStyle w:val="Hyperlink"/>
            <w:noProof/>
          </w:rPr>
          <w:t>9.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Diagrams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_Toc472937935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76A83A5C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6" w:history="1">
        <w:r w:rsidR="000601C3" w:rsidRPr="00365DAD">
          <w:rPr>
            <w:rStyle w:val="Hyperlink"/>
            <w:noProof/>
          </w:rPr>
          <w:t>Use Case Diagram for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_Toc472937936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9</w:t>
        </w:r>
        <w:r w:rsidR="000601C3">
          <w:rPr>
            <w:noProof/>
            <w:webHidden/>
          </w:rPr>
          <w:fldChar w:fldCharType="end"/>
        </w:r>
      </w:hyperlink>
    </w:p>
    <w:p w14:paraId="2ED3D4F5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7" w:history="1">
        <w:r w:rsidR="000601C3" w:rsidRPr="00365DAD">
          <w:rPr>
            <w:rStyle w:val="Hyperlink"/>
            <w:noProof/>
          </w:rPr>
          <w:t>10.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_Toc472937937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F9D864F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8" w:history="1">
        <w:r w:rsidR="000601C3" w:rsidRPr="00365DAD">
          <w:rPr>
            <w:rStyle w:val="Hyperlink"/>
            <w:noProof/>
          </w:rPr>
          <w:t>Success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_Toc472937938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9364D3B" w14:textId="77777777" w:rsidR="000601C3" w:rsidRDefault="00857B99" w:rsidP="00531C2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39" w:history="1">
        <w:r w:rsidR="000601C3" w:rsidRPr="00365DAD">
          <w:rPr>
            <w:rStyle w:val="Hyperlink"/>
            <w:noProof/>
          </w:rPr>
          <w:t>Failure Scenarios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_Toc472937939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233DA3AE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0" w:history="1">
        <w:r w:rsidR="000601C3" w:rsidRPr="00365DAD">
          <w:rPr>
            <w:rStyle w:val="Hyperlink"/>
            <w:noProof/>
          </w:rPr>
          <w:t>11.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Issues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_Toc472937940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EBD1C7C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1" w:history="1">
        <w:r w:rsidR="000601C3" w:rsidRPr="00365DAD">
          <w:rPr>
            <w:rStyle w:val="Hyperlink"/>
            <w:noProof/>
          </w:rPr>
          <w:t>12.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UI Specifications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_Toc472937941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07FA8576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2" w:history="1">
        <w:r w:rsidR="000601C3" w:rsidRPr="00365DAD">
          <w:rPr>
            <w:rStyle w:val="Hyperlink"/>
            <w:noProof/>
          </w:rPr>
          <w:t>13.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Inter System Dependencies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_Toc472937942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30DEAD20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3" w:history="1">
        <w:r w:rsidR="000601C3" w:rsidRPr="00365DAD">
          <w:rPr>
            <w:rStyle w:val="Hyperlink"/>
            <w:noProof/>
          </w:rPr>
          <w:t>14.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Integration with an already existing System of the &lt;&lt;Customer&gt;&gt;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_Toc472937943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10</w:t>
        </w:r>
        <w:r w:rsidR="000601C3">
          <w:rPr>
            <w:noProof/>
            <w:webHidden/>
          </w:rPr>
          <w:fldChar w:fldCharType="end"/>
        </w:r>
      </w:hyperlink>
    </w:p>
    <w:p w14:paraId="69A4735F" w14:textId="77777777" w:rsidR="000601C3" w:rsidRDefault="00857B99" w:rsidP="00531C2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72937944" w:history="1">
        <w:r w:rsidR="000601C3" w:rsidRPr="00365DAD">
          <w:rPr>
            <w:rStyle w:val="Hyperlink"/>
            <w:noProof/>
          </w:rPr>
          <w:t>15.</w:t>
        </w:r>
        <w:r w:rsidR="000601C3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0601C3" w:rsidRPr="00365DAD">
          <w:rPr>
            <w:rStyle w:val="Hyperlink"/>
            <w:noProof/>
          </w:rPr>
          <w:t>Assumptions</w:t>
        </w:r>
        <w:r w:rsidR="000601C3">
          <w:rPr>
            <w:noProof/>
            <w:webHidden/>
          </w:rPr>
          <w:tab/>
        </w:r>
        <w:r w:rsidR="000601C3">
          <w:rPr>
            <w:noProof/>
            <w:webHidden/>
          </w:rPr>
          <w:fldChar w:fldCharType="begin"/>
        </w:r>
        <w:r w:rsidR="000601C3">
          <w:rPr>
            <w:noProof/>
            <w:webHidden/>
          </w:rPr>
          <w:instrText xml:space="preserve"> PAGEREF _Toc472937944 \h </w:instrText>
        </w:r>
        <w:r w:rsidR="000601C3">
          <w:rPr>
            <w:noProof/>
            <w:webHidden/>
          </w:rPr>
        </w:r>
        <w:r w:rsidR="000601C3">
          <w:rPr>
            <w:noProof/>
            <w:webHidden/>
          </w:rPr>
          <w:fldChar w:fldCharType="separate"/>
        </w:r>
        <w:r w:rsidR="000601C3">
          <w:rPr>
            <w:noProof/>
            <w:webHidden/>
          </w:rPr>
          <w:t>11</w:t>
        </w:r>
        <w:r w:rsidR="000601C3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31C2E">
      <w:r w:rsidRPr="00F42082">
        <w:fldChar w:fldCharType="end"/>
      </w:r>
    </w:p>
    <w:p w14:paraId="74E6C9D8" w14:textId="77777777" w:rsidR="009F5790" w:rsidRPr="009F5790" w:rsidRDefault="009F5790" w:rsidP="00531C2E"/>
    <w:p w14:paraId="54DA6AF0" w14:textId="77777777" w:rsidR="009F5790" w:rsidRPr="009F5790" w:rsidRDefault="009F5790" w:rsidP="00531C2E"/>
    <w:p w14:paraId="5A45629C" w14:textId="77777777" w:rsidR="009F5790" w:rsidRPr="009F5790" w:rsidRDefault="009F5790" w:rsidP="00531C2E"/>
    <w:p w14:paraId="32E4EA51" w14:textId="77777777" w:rsidR="009F5790" w:rsidRPr="009F5790" w:rsidRDefault="009F5790" w:rsidP="00531C2E"/>
    <w:p w14:paraId="12FDF1A2" w14:textId="77777777" w:rsidR="009F5790" w:rsidRPr="009F5790" w:rsidRDefault="009F5790" w:rsidP="00531C2E"/>
    <w:p w14:paraId="332B7CEA" w14:textId="77777777" w:rsidR="009F5790" w:rsidRPr="009F5790" w:rsidRDefault="009F5790" w:rsidP="00531C2E"/>
    <w:p w14:paraId="2663E52A" w14:textId="6C08B49E" w:rsidR="009F5790" w:rsidRPr="009F5790" w:rsidRDefault="009F5790" w:rsidP="00531C2E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72937912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206F59">
        <w:t>Login to</w:t>
      </w:r>
      <w:r w:rsidR="00D36775">
        <w:t xml:space="preserve"> </w:t>
      </w:r>
      <w:bookmarkEnd w:id="4"/>
      <w:r w:rsidR="0065293F">
        <w:t xml:space="preserve">E </w:t>
      </w:r>
      <w:proofErr w:type="spellStart"/>
      <w:r w:rsidR="0065293F">
        <w:t>ClassRoom</w:t>
      </w:r>
      <w:proofErr w:type="spellEnd"/>
      <w:r w:rsidR="0057522F">
        <w:t xml:space="preserve"> </w:t>
      </w:r>
    </w:p>
    <w:p w14:paraId="591A06AB" w14:textId="77777777" w:rsidR="00C84F35" w:rsidRDefault="00C84F35" w:rsidP="00531C2E">
      <w:pPr>
        <w:pStyle w:val="BodyText"/>
      </w:pPr>
    </w:p>
    <w:p w14:paraId="3A3F155A" w14:textId="0B08676E" w:rsidR="00C84F35" w:rsidRDefault="009F5790" w:rsidP="00531C2E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57522F">
        <w:t>USER.</w:t>
      </w:r>
      <w:r w:rsidR="0065293F">
        <w:t>PROFILE</w:t>
      </w:r>
      <w:r w:rsidR="00206F59">
        <w:t>.EC</w:t>
      </w:r>
      <w:r w:rsidR="002F2F8C">
        <w:t>_001</w:t>
      </w:r>
    </w:p>
    <w:p w14:paraId="54821FD2" w14:textId="77777777" w:rsidR="00C84F35" w:rsidRDefault="00C84F35" w:rsidP="00531C2E">
      <w:pPr>
        <w:pStyle w:val="BodyText"/>
      </w:pPr>
    </w:p>
    <w:p w14:paraId="29562CDA" w14:textId="777A2EA5" w:rsidR="002F2F8C" w:rsidRPr="00C84F35" w:rsidRDefault="009F5790" w:rsidP="00531C2E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D36775">
        <w:t xml:space="preserve">ribes the process by which </w:t>
      </w:r>
      <w:r w:rsidR="00206F59">
        <w:t xml:space="preserve">the </w:t>
      </w:r>
      <w:r w:rsidR="00EC28B9">
        <w:t>employees</w:t>
      </w:r>
      <w:r w:rsidR="002F2F8C" w:rsidRPr="008E3D20">
        <w:t xml:space="preserve"> log</w:t>
      </w:r>
      <w:r w:rsidR="00206F59">
        <w:t>in to</w:t>
      </w:r>
      <w:r w:rsidR="002F2F8C" w:rsidRPr="008E3D20">
        <w:t xml:space="preserve"> </w:t>
      </w:r>
      <w:r w:rsidR="0065293F">
        <w:t>E class room</w:t>
      </w:r>
    </w:p>
    <w:p w14:paraId="457BA5FC" w14:textId="255C77F0" w:rsidR="009F5790" w:rsidRPr="009F5790" w:rsidRDefault="002F2F8C" w:rsidP="00531C2E">
      <w:r>
        <w:t xml:space="preserve">                               </w:t>
      </w:r>
      <w:r w:rsidRPr="008E3D20">
        <w:t>System</w:t>
      </w:r>
      <w:r w:rsidR="0057522F">
        <w:t xml:space="preserve"> and </w:t>
      </w:r>
      <w:r w:rsidR="0065293F">
        <w:t xml:space="preserve">update </w:t>
      </w:r>
      <w:r w:rsidR="00206F59">
        <w:t xml:space="preserve">their </w:t>
      </w:r>
      <w:r w:rsidR="0065293F">
        <w:t>profile</w:t>
      </w:r>
    </w:p>
    <w:p w14:paraId="339B99C7" w14:textId="77777777" w:rsidR="009F5790" w:rsidRPr="009F5790" w:rsidRDefault="009F5790" w:rsidP="00531C2E"/>
    <w:p w14:paraId="736729FA" w14:textId="430136DC" w:rsidR="009F5790" w:rsidRPr="009F5790" w:rsidRDefault="009F5790" w:rsidP="00531C2E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72937913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623418F9" w:rsidR="009F5790" w:rsidRDefault="00EC28B9" w:rsidP="007453D9">
      <w:pPr>
        <w:ind w:firstLine="348"/>
      </w:pPr>
      <w:r>
        <w:t>Employee</w:t>
      </w:r>
      <w:r w:rsidR="00AF1C2D">
        <w:t xml:space="preserve"> (User)</w:t>
      </w:r>
    </w:p>
    <w:p w14:paraId="4B67A074" w14:textId="77777777" w:rsidR="00C20FBF" w:rsidRPr="009F5790" w:rsidRDefault="00C20FBF" w:rsidP="00531C2E">
      <w:pPr>
        <w:pStyle w:val="ListParagraph"/>
      </w:pPr>
    </w:p>
    <w:p w14:paraId="0EC1C799" w14:textId="7EEB0770" w:rsidR="009F5790" w:rsidRPr="009F5790" w:rsidRDefault="009F5790" w:rsidP="00531C2E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72937914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7CB9E223" w14:textId="4BB7D280" w:rsidR="00980FB1" w:rsidRDefault="00980FB1" w:rsidP="00980FB1">
      <w:pPr>
        <w:pStyle w:val="ListParagraph"/>
        <w:numPr>
          <w:ilvl w:val="0"/>
          <w:numId w:val="10"/>
        </w:numPr>
      </w:pPr>
      <w:r>
        <w:t>The</w:t>
      </w:r>
      <w:r>
        <w:t xml:space="preserve"> </w:t>
      </w:r>
      <w:proofErr w:type="spellStart"/>
      <w:r>
        <w:t>url</w:t>
      </w:r>
      <w:proofErr w:type="spellEnd"/>
      <w:r>
        <w:t xml:space="preserve"> is loaded</w:t>
      </w:r>
      <w:r>
        <w:t xml:space="preserve"> and </w:t>
      </w:r>
      <w:r>
        <w:t xml:space="preserve">the website </w:t>
      </w:r>
      <w:r>
        <w:t>is working correctly</w:t>
      </w:r>
    </w:p>
    <w:p w14:paraId="3A8CE008" w14:textId="4497EA18" w:rsidR="002F2F8C" w:rsidRPr="009471BD" w:rsidRDefault="002F2F8C" w:rsidP="00980FB1">
      <w:pPr>
        <w:pStyle w:val="ListParagraph"/>
        <w:numPr>
          <w:ilvl w:val="0"/>
          <w:numId w:val="10"/>
        </w:numPr>
      </w:pPr>
      <w:r w:rsidRPr="009471BD">
        <w:t xml:space="preserve">User </w:t>
      </w:r>
      <w:r w:rsidR="009471BD">
        <w:t>is the employee of the company</w:t>
      </w:r>
    </w:p>
    <w:p w14:paraId="497B63AE" w14:textId="4A646452" w:rsidR="002F2F8C" w:rsidRPr="009471BD" w:rsidRDefault="002F2F8C" w:rsidP="00531C2E">
      <w:pPr>
        <w:pStyle w:val="ListParagraph"/>
        <w:numPr>
          <w:ilvl w:val="0"/>
          <w:numId w:val="10"/>
        </w:numPr>
      </w:pPr>
      <w:r w:rsidRPr="009471BD">
        <w:t xml:space="preserve">User has </w:t>
      </w:r>
      <w:r w:rsidR="009471BD">
        <w:t xml:space="preserve">valid employee </w:t>
      </w:r>
      <w:r w:rsidR="007453D9">
        <w:t>ID</w:t>
      </w:r>
    </w:p>
    <w:p w14:paraId="2DE6DD7F" w14:textId="5B41FED1" w:rsidR="009471BD" w:rsidRDefault="002F2F8C" w:rsidP="009471BD">
      <w:pPr>
        <w:pStyle w:val="ListParagraph"/>
        <w:numPr>
          <w:ilvl w:val="0"/>
          <w:numId w:val="10"/>
        </w:numPr>
      </w:pPr>
      <w:r w:rsidRPr="009471BD">
        <w:t>U</w:t>
      </w:r>
      <w:r w:rsidR="009471BD">
        <w:t xml:space="preserve">ser’s login and password for </w:t>
      </w:r>
      <w:r w:rsidR="00980FB1">
        <w:t xml:space="preserve">the </w:t>
      </w:r>
      <w:r w:rsidR="009471BD">
        <w:t>f</w:t>
      </w:r>
      <w:r w:rsidR="00980FB1">
        <w:t>irst login is his/her employee ID</w:t>
      </w:r>
    </w:p>
    <w:p w14:paraId="014620E0" w14:textId="77777777" w:rsidR="00980FB1" w:rsidRPr="009471BD" w:rsidRDefault="00980FB1" w:rsidP="00980FB1">
      <w:pPr>
        <w:pStyle w:val="ListParagraph"/>
      </w:pPr>
    </w:p>
    <w:p w14:paraId="5FFC8CDC" w14:textId="58F7EEB1" w:rsidR="009F5790" w:rsidRPr="009F5790" w:rsidRDefault="009F5790" w:rsidP="00531C2E">
      <w:pPr>
        <w:pStyle w:val="BodyText3"/>
      </w:pPr>
    </w:p>
    <w:p w14:paraId="76B4CB6E" w14:textId="35E1BC4B" w:rsidR="009F5790" w:rsidRPr="009F5790" w:rsidRDefault="009F5790" w:rsidP="00531C2E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72937915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3103A325" w:rsidR="009F5790" w:rsidRPr="001C4D77" w:rsidRDefault="009F5790" w:rsidP="00531C2E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72937916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715FC3E8" w14:textId="68CA8DC4" w:rsidR="003E795D" w:rsidRPr="00913ACC" w:rsidRDefault="003E795D" w:rsidP="00531C2E">
      <w:pPr>
        <w:pStyle w:val="Footer"/>
      </w:pPr>
      <w:r w:rsidRPr="00913ACC">
        <w:t xml:space="preserve">Name: </w:t>
      </w:r>
      <w:r w:rsidR="000B686A">
        <w:t>Login to</w:t>
      </w:r>
      <w:r w:rsidRPr="00913ACC">
        <w:t xml:space="preserve"> </w:t>
      </w:r>
      <w:proofErr w:type="spellStart"/>
      <w:r w:rsidR="002B2BF9">
        <w:t>eClassr</w:t>
      </w:r>
      <w:r w:rsidR="000B686A">
        <w:t>oom</w:t>
      </w:r>
      <w:proofErr w:type="spellEnd"/>
      <w:r w:rsidR="000B686A">
        <w:t xml:space="preserve"> and </w:t>
      </w:r>
      <w:proofErr w:type="spellStart"/>
      <w:r w:rsidR="000B686A">
        <w:t>successfull</w:t>
      </w:r>
      <w:proofErr w:type="spellEnd"/>
      <w:r w:rsidR="000B686A">
        <w:t xml:space="preserve"> </w:t>
      </w:r>
      <w:proofErr w:type="spellStart"/>
      <w:r w:rsidR="000B686A">
        <w:t>updation</w:t>
      </w:r>
      <w:proofErr w:type="spellEnd"/>
      <w:r w:rsidR="000B686A">
        <w:t xml:space="preserve"> of user</w:t>
      </w:r>
      <w:r w:rsidR="0065293F">
        <w:t xml:space="preserve"> profile</w:t>
      </w:r>
      <w:r w:rsidR="0057522F">
        <w:t>.</w:t>
      </w:r>
    </w:p>
    <w:p w14:paraId="01EB9844" w14:textId="77777777" w:rsidR="003E795D" w:rsidRDefault="003E795D" w:rsidP="00531C2E"/>
    <w:p w14:paraId="463D1B48" w14:textId="381D796C" w:rsidR="003E795D" w:rsidRDefault="003E795D" w:rsidP="00531C2E">
      <w:pPr>
        <w:pStyle w:val="ListParagraph"/>
        <w:numPr>
          <w:ilvl w:val="0"/>
          <w:numId w:val="11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</w:t>
      </w:r>
      <w:r w:rsidR="00937FA4">
        <w:t>link of</w:t>
      </w:r>
      <w:r w:rsidRPr="002445D4">
        <w:t xml:space="preserve"> the </w:t>
      </w:r>
      <w:proofErr w:type="spellStart"/>
      <w:r w:rsidR="00FF056E">
        <w:t>eClassroom</w:t>
      </w:r>
      <w:proofErr w:type="spellEnd"/>
      <w:r w:rsidR="00FF056E" w:rsidRPr="002445D4">
        <w:t xml:space="preserve"> </w:t>
      </w:r>
      <w:r w:rsidRPr="002445D4">
        <w:t>home page</w:t>
      </w:r>
      <w:r>
        <w:t>.</w:t>
      </w:r>
    </w:p>
    <w:p w14:paraId="314C63F0" w14:textId="77777777" w:rsidR="003E795D" w:rsidRDefault="003E795D" w:rsidP="00531C2E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7777777" w:rsidR="003E795D" w:rsidRDefault="003E795D" w:rsidP="00531C2E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Username</w:t>
      </w:r>
    </w:p>
    <w:p w14:paraId="312B6E5D" w14:textId="77777777" w:rsidR="003E795D" w:rsidRDefault="003E795D" w:rsidP="00531C2E">
      <w:pPr>
        <w:pStyle w:val="ListParagraph"/>
        <w:numPr>
          <w:ilvl w:val="0"/>
          <w:numId w:val="11"/>
        </w:numPr>
      </w:pPr>
      <w:r>
        <w:lastRenderedPageBreak/>
        <w:t xml:space="preserve">User enters </w:t>
      </w:r>
      <w:r w:rsidRPr="00EA7593">
        <w:rPr>
          <w:b/>
        </w:rPr>
        <w:t>Password</w:t>
      </w:r>
    </w:p>
    <w:p w14:paraId="6A35B642" w14:textId="77777777" w:rsidR="003E795D" w:rsidRDefault="003E795D" w:rsidP="00531C2E">
      <w:pPr>
        <w:pStyle w:val="ListParagraph"/>
        <w:numPr>
          <w:ilvl w:val="0"/>
          <w:numId w:val="11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99DDEF7" w14:textId="77777777" w:rsidR="003E795D" w:rsidRPr="00B22A32" w:rsidRDefault="003E795D" w:rsidP="00531C2E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11CF4A2B" w:rsidR="003E795D" w:rsidRPr="0057522F" w:rsidRDefault="003E795D" w:rsidP="00531C2E">
      <w:pPr>
        <w:pStyle w:val="ListParagraph"/>
        <w:numPr>
          <w:ilvl w:val="0"/>
          <w:numId w:val="11"/>
        </w:numPr>
      </w:pPr>
      <w:r w:rsidRPr="00B22A32">
        <w:t xml:space="preserve">The system navigates user to the </w:t>
      </w:r>
      <w:r w:rsidR="0065293F">
        <w:rPr>
          <w:b/>
        </w:rPr>
        <w:t>Dashboard</w:t>
      </w:r>
    </w:p>
    <w:p w14:paraId="3464C357" w14:textId="48B8DE5D" w:rsidR="0057522F" w:rsidRPr="0057522F" w:rsidRDefault="0057522F" w:rsidP="00531C2E">
      <w:pPr>
        <w:pStyle w:val="ListParagraph"/>
        <w:numPr>
          <w:ilvl w:val="0"/>
          <w:numId w:val="11"/>
        </w:numPr>
      </w:pPr>
      <w:r w:rsidRPr="0057522F">
        <w:t xml:space="preserve">User </w:t>
      </w:r>
      <w:r w:rsidR="001765C4">
        <w:t>clicks on</w:t>
      </w:r>
      <w:r w:rsidR="0065293F">
        <w:t xml:space="preserve"> my profile</w:t>
      </w:r>
      <w:r w:rsidR="001765C4">
        <w:t xml:space="preserve"> option</w:t>
      </w:r>
    </w:p>
    <w:p w14:paraId="4F5138D4" w14:textId="469E35DB" w:rsidR="0057522F" w:rsidRPr="0057522F" w:rsidRDefault="0065293F" w:rsidP="00531C2E">
      <w:pPr>
        <w:pStyle w:val="ListParagraph"/>
        <w:numPr>
          <w:ilvl w:val="0"/>
          <w:numId w:val="11"/>
        </w:numPr>
      </w:pPr>
      <w:r>
        <w:t xml:space="preserve">System opens the Profile </w:t>
      </w:r>
      <w:proofErr w:type="spellStart"/>
      <w:r>
        <w:t>Updation</w:t>
      </w:r>
      <w:proofErr w:type="spellEnd"/>
      <w:r>
        <w:t xml:space="preserve"> page</w:t>
      </w:r>
    </w:p>
    <w:p w14:paraId="1DA6903C" w14:textId="697F16C1" w:rsidR="0057522F" w:rsidRPr="0057522F" w:rsidRDefault="00D43595" w:rsidP="00531C2E">
      <w:pPr>
        <w:pStyle w:val="ListParagraph"/>
        <w:numPr>
          <w:ilvl w:val="0"/>
          <w:numId w:val="11"/>
        </w:numPr>
      </w:pPr>
      <w:r>
        <w:t xml:space="preserve">User updates </w:t>
      </w:r>
      <w:r w:rsidR="00E113E5">
        <w:t>the p</w:t>
      </w:r>
      <w:r w:rsidR="0065293F">
        <w:t>assword.</w:t>
      </w:r>
    </w:p>
    <w:p w14:paraId="6ADEA102" w14:textId="078AA95D" w:rsidR="0057522F" w:rsidRDefault="0065293F" w:rsidP="00E113E5">
      <w:pPr>
        <w:pStyle w:val="ListParagraph"/>
        <w:numPr>
          <w:ilvl w:val="0"/>
          <w:numId w:val="11"/>
        </w:numPr>
      </w:pPr>
      <w:r>
        <w:t>User enters the First name</w:t>
      </w:r>
    </w:p>
    <w:p w14:paraId="3E3BE0F0" w14:textId="78BF0202" w:rsidR="0065293F" w:rsidRDefault="0065293F" w:rsidP="00531C2E">
      <w:pPr>
        <w:pStyle w:val="ListParagraph"/>
        <w:numPr>
          <w:ilvl w:val="0"/>
          <w:numId w:val="11"/>
        </w:numPr>
      </w:pPr>
      <w:r>
        <w:t>User enters the last name</w:t>
      </w:r>
    </w:p>
    <w:p w14:paraId="6C078D27" w14:textId="6D90044A" w:rsidR="0065293F" w:rsidRDefault="0065293F" w:rsidP="00531C2E">
      <w:pPr>
        <w:pStyle w:val="ListParagraph"/>
        <w:numPr>
          <w:ilvl w:val="0"/>
          <w:numId w:val="11"/>
        </w:numPr>
      </w:pPr>
      <w:r>
        <w:t>User enter</w:t>
      </w:r>
      <w:r w:rsidR="00E113E5">
        <w:t>s</w:t>
      </w:r>
      <w:r>
        <w:t xml:space="preserve"> the email</w:t>
      </w:r>
    </w:p>
    <w:p w14:paraId="52BCF5D8" w14:textId="7DC149E8" w:rsidR="0065293F" w:rsidRDefault="0065293F" w:rsidP="00531C2E">
      <w:pPr>
        <w:pStyle w:val="ListParagraph"/>
        <w:numPr>
          <w:ilvl w:val="0"/>
          <w:numId w:val="11"/>
        </w:numPr>
      </w:pPr>
      <w:r>
        <w:t>User enters the display name</w:t>
      </w:r>
    </w:p>
    <w:p w14:paraId="753B448A" w14:textId="7B3D3925" w:rsidR="0065293F" w:rsidRDefault="0065293F" w:rsidP="00531C2E">
      <w:pPr>
        <w:pStyle w:val="ListParagraph"/>
        <w:numPr>
          <w:ilvl w:val="0"/>
          <w:numId w:val="11"/>
        </w:numPr>
      </w:pPr>
      <w:r>
        <w:t xml:space="preserve">User selects the </w:t>
      </w:r>
      <w:proofErr w:type="spellStart"/>
      <w:r>
        <w:t>timezone</w:t>
      </w:r>
      <w:proofErr w:type="spellEnd"/>
    </w:p>
    <w:p w14:paraId="75397D58" w14:textId="299BC988" w:rsidR="00EC28B9" w:rsidRDefault="00EC28B9" w:rsidP="00531C2E">
      <w:pPr>
        <w:pStyle w:val="ListParagraph"/>
        <w:numPr>
          <w:ilvl w:val="0"/>
          <w:numId w:val="11"/>
        </w:numPr>
      </w:pPr>
      <w:r>
        <w:t>U</w:t>
      </w:r>
      <w:r w:rsidR="00A21E22">
        <w:t>ser e</w:t>
      </w:r>
      <w:r>
        <w:t>nter</w:t>
      </w:r>
      <w:r w:rsidR="00A21E22">
        <w:t>s</w:t>
      </w:r>
      <w:r>
        <w:t xml:space="preserve"> the M.I.</w:t>
      </w:r>
    </w:p>
    <w:p w14:paraId="398A8E88" w14:textId="0F0C1291" w:rsidR="00EC28B9" w:rsidRDefault="00EC28B9" w:rsidP="00531C2E">
      <w:pPr>
        <w:pStyle w:val="ListParagraph"/>
        <w:numPr>
          <w:ilvl w:val="0"/>
          <w:numId w:val="11"/>
        </w:numPr>
      </w:pPr>
      <w:r>
        <w:t>U</w:t>
      </w:r>
      <w:r w:rsidR="00A21E22">
        <w:t>ser enters</w:t>
      </w:r>
      <w:r>
        <w:t xml:space="preserve"> the Optional </w:t>
      </w:r>
      <w:proofErr w:type="spellStart"/>
      <w:r>
        <w:t>Informations</w:t>
      </w:r>
      <w:proofErr w:type="spellEnd"/>
      <w:r>
        <w:t xml:space="preserve"> (</w:t>
      </w:r>
      <w:proofErr w:type="spellStart"/>
      <w:r>
        <w:t>Phone,Employee</w:t>
      </w:r>
      <w:proofErr w:type="spellEnd"/>
      <w:r w:rsidR="00A21E22">
        <w:t xml:space="preserve"> </w:t>
      </w:r>
      <w:r>
        <w:t>Id,</w:t>
      </w:r>
      <w:r w:rsidR="00DB7B86">
        <w:t xml:space="preserve"> </w:t>
      </w:r>
      <w:r>
        <w:t>Title,</w:t>
      </w:r>
      <w:r w:rsidR="00DB7B86">
        <w:t xml:space="preserve"> </w:t>
      </w:r>
      <w:r>
        <w:t>Affirmation)</w:t>
      </w:r>
    </w:p>
    <w:p w14:paraId="10F7CD66" w14:textId="1BF478DA" w:rsidR="00EC28B9" w:rsidRDefault="00EC28B9" w:rsidP="00531C2E">
      <w:pPr>
        <w:pStyle w:val="ListParagraph"/>
        <w:numPr>
          <w:ilvl w:val="0"/>
          <w:numId w:val="11"/>
        </w:numPr>
      </w:pPr>
      <w:r>
        <w:t>U</w:t>
      </w:r>
      <w:r w:rsidR="00A21E22">
        <w:t>ser c</w:t>
      </w:r>
      <w:r>
        <w:t>licks on Submit</w:t>
      </w:r>
    </w:p>
    <w:p w14:paraId="0D8F6A85" w14:textId="3F5815B6" w:rsidR="00EC28B9" w:rsidRPr="0057522F" w:rsidRDefault="00EC28B9" w:rsidP="00531C2E">
      <w:pPr>
        <w:pStyle w:val="ListParagraph"/>
        <w:numPr>
          <w:ilvl w:val="0"/>
          <w:numId w:val="11"/>
        </w:numPr>
      </w:pPr>
      <w:r>
        <w:t xml:space="preserve">System displays that profile </w:t>
      </w:r>
      <w:proofErr w:type="spellStart"/>
      <w:r>
        <w:t>updation</w:t>
      </w:r>
      <w:proofErr w:type="spellEnd"/>
      <w:r>
        <w:t xml:space="preserve"> is successful.</w:t>
      </w:r>
    </w:p>
    <w:p w14:paraId="08F058DD" w14:textId="77777777" w:rsidR="009F5790" w:rsidRPr="009F5790" w:rsidRDefault="009F5790" w:rsidP="00531C2E">
      <w:pPr>
        <w:pStyle w:val="CommentText"/>
      </w:pPr>
    </w:p>
    <w:p w14:paraId="078DBFF3" w14:textId="0FE3528F" w:rsidR="009F5790" w:rsidRPr="009F5790" w:rsidRDefault="009F5790" w:rsidP="00531C2E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472937917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6D3C21E4" w14:textId="42B45DBC" w:rsidR="0057522F" w:rsidRDefault="009F5790" w:rsidP="00531C2E">
      <w:pPr>
        <w:pStyle w:val="StyleHeading2Sub-headingH2ChapterNumberAppendixLetterchnh"/>
        <w:numPr>
          <w:ilvl w:val="2"/>
          <w:numId w:val="8"/>
        </w:numPr>
      </w:pPr>
      <w:bookmarkStart w:id="34" w:name="_Toc165439508"/>
      <w:bookmarkStart w:id="35" w:name="_Toc186019617"/>
      <w:bookmarkStart w:id="36" w:name="_Toc216505521"/>
      <w:bookmarkStart w:id="37" w:name="_Toc472937918"/>
      <w:bookmarkStart w:id="38" w:name="_Toc141844800"/>
      <w:bookmarkStart w:id="39" w:name="_Toc143500967"/>
      <w:bookmarkStart w:id="40" w:name="_Toc144299918"/>
      <w:bookmarkStart w:id="41" w:name="_Toc145125005"/>
      <w:r w:rsidRPr="009F5790">
        <w:t>Alternate Flow 1</w:t>
      </w:r>
      <w:bookmarkEnd w:id="34"/>
      <w:bookmarkEnd w:id="35"/>
      <w:bookmarkEnd w:id="36"/>
      <w:r w:rsidR="00FD5844">
        <w:t>:</w:t>
      </w:r>
    </w:p>
    <w:p w14:paraId="1500B5CB" w14:textId="3A0DD263" w:rsidR="009F5790" w:rsidRPr="0057522F" w:rsidRDefault="0057522F" w:rsidP="00531C2E">
      <w:pPr>
        <w:pStyle w:val="StyleHeading2Sub-headingH2ChapterNumberAppendixLetterchnh"/>
        <w:rPr>
          <w:szCs w:val="22"/>
        </w:rPr>
      </w:pPr>
      <w:r>
        <w:t>Name:</w:t>
      </w:r>
      <w:r w:rsidR="00FD5844">
        <w:t xml:space="preserve"> </w:t>
      </w:r>
      <w:r w:rsidR="00690352">
        <w:t>login to E</w:t>
      </w:r>
      <w:r w:rsidR="00690352" w:rsidRPr="002E2249">
        <w:rPr>
          <w:b w:val="0"/>
        </w:rPr>
        <w:t xml:space="preserve"> </w:t>
      </w:r>
      <w:proofErr w:type="spellStart"/>
      <w:r w:rsidR="00690352" w:rsidRPr="002E2249">
        <w:t>Class</w:t>
      </w:r>
      <w:r w:rsidR="002E2249" w:rsidRPr="002E2249">
        <w:t>ROOM</w:t>
      </w:r>
      <w:proofErr w:type="spellEnd"/>
      <w:r w:rsidR="00BB51C9" w:rsidRPr="008745AD">
        <w:t xml:space="preserve"> on second attempt</w:t>
      </w:r>
      <w:bookmarkEnd w:id="37"/>
      <w:r w:rsidRPr="008745AD">
        <w:t xml:space="preserve"> </w:t>
      </w:r>
      <w:r w:rsidR="00721647">
        <w:rPr>
          <w:szCs w:val="22"/>
        </w:rPr>
        <w:t xml:space="preserve">AND </w:t>
      </w:r>
      <w:proofErr w:type="spellStart"/>
      <w:r w:rsidR="00721647">
        <w:rPr>
          <w:szCs w:val="22"/>
        </w:rPr>
        <w:t>Successfull</w:t>
      </w:r>
      <w:proofErr w:type="spellEnd"/>
      <w:r w:rsidRPr="008745AD">
        <w:rPr>
          <w:szCs w:val="22"/>
        </w:rPr>
        <w:t xml:space="preserve"> </w:t>
      </w:r>
      <w:proofErr w:type="spellStart"/>
      <w:r w:rsidR="00721647">
        <w:rPr>
          <w:szCs w:val="22"/>
        </w:rPr>
        <w:t>updation</w:t>
      </w:r>
      <w:proofErr w:type="spellEnd"/>
      <w:r w:rsidR="00721647">
        <w:rPr>
          <w:szCs w:val="22"/>
        </w:rPr>
        <w:t xml:space="preserve"> </w:t>
      </w:r>
      <w:r w:rsidR="00721647" w:rsidRPr="00721647">
        <w:rPr>
          <w:b w:val="0"/>
          <w:szCs w:val="22"/>
        </w:rPr>
        <w:t>OF USER</w:t>
      </w:r>
      <w:r w:rsidR="00690352">
        <w:rPr>
          <w:szCs w:val="22"/>
        </w:rPr>
        <w:t xml:space="preserve"> profile</w:t>
      </w:r>
    </w:p>
    <w:p w14:paraId="574AE385" w14:textId="77777777" w:rsidR="009F5790" w:rsidRPr="009F5790" w:rsidRDefault="009F5790" w:rsidP="00531C2E"/>
    <w:bookmarkEnd w:id="38"/>
    <w:bookmarkEnd w:id="39"/>
    <w:bookmarkEnd w:id="40"/>
    <w:bookmarkEnd w:id="41"/>
    <w:p w14:paraId="7F3EEC89" w14:textId="7989F12B" w:rsidR="00871582" w:rsidRDefault="00871582" w:rsidP="00531C2E">
      <w:pPr>
        <w:pStyle w:val="ListParagraph"/>
        <w:numPr>
          <w:ilvl w:val="0"/>
          <w:numId w:val="12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052252">
        <w:t>eClass</w:t>
      </w:r>
      <w:r w:rsidR="00690352">
        <w:t>room</w:t>
      </w:r>
      <w:proofErr w:type="spellEnd"/>
      <w:r>
        <w:t xml:space="preserve"> home page</w:t>
      </w:r>
    </w:p>
    <w:p w14:paraId="2C0550F0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Username</w:t>
      </w:r>
    </w:p>
    <w:p w14:paraId="62824F76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Password</w:t>
      </w:r>
    </w:p>
    <w:p w14:paraId="3C2F4A8B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 xml:space="preserve">User clicks on the </w:t>
      </w:r>
      <w:r w:rsidRPr="00B22A32">
        <w:t>Login</w:t>
      </w:r>
      <w:r>
        <w:t xml:space="preserve"> button</w:t>
      </w:r>
    </w:p>
    <w:p w14:paraId="7D4B86D1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9868F1E" w14:textId="141BE1BA" w:rsidR="00FD5844" w:rsidRDefault="00FD5844" w:rsidP="00531C2E">
      <w:pPr>
        <w:pStyle w:val="ListParagraph"/>
        <w:numPr>
          <w:ilvl w:val="0"/>
          <w:numId w:val="12"/>
        </w:numPr>
      </w:pPr>
      <w:r>
        <w:t xml:space="preserve">The system </w:t>
      </w:r>
      <w:proofErr w:type="spellStart"/>
      <w:r>
        <w:t>propmts</w:t>
      </w:r>
      <w:proofErr w:type="spellEnd"/>
      <w:r>
        <w:t xml:space="preserve"> the user to re-enter the username and password</w:t>
      </w:r>
    </w:p>
    <w:p w14:paraId="5A2D3A21" w14:textId="40ED997B" w:rsidR="00FD5844" w:rsidRDefault="00FD5844" w:rsidP="00531C2E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8C0D3DC" w14:textId="77777777" w:rsidR="009F5790" w:rsidRPr="009F5790" w:rsidRDefault="009F5790" w:rsidP="00531C2E"/>
    <w:p w14:paraId="48D586D8" w14:textId="77777777" w:rsidR="00580324" w:rsidRDefault="00580324" w:rsidP="00531C2E">
      <w:bookmarkStart w:id="42" w:name="_Toc144299927"/>
    </w:p>
    <w:p w14:paraId="017CC480" w14:textId="2C6370CF" w:rsidR="00580324" w:rsidRDefault="00580324" w:rsidP="00531C2E">
      <w:pPr>
        <w:pStyle w:val="StyleHeading2Sub-headingH2ChapterNumberAppendixLetterchnh"/>
        <w:numPr>
          <w:ilvl w:val="2"/>
          <w:numId w:val="8"/>
        </w:numPr>
      </w:pPr>
      <w:r>
        <w:t>Al</w:t>
      </w:r>
      <w:r w:rsidR="001C2D96">
        <w:t xml:space="preserve">ternate Flow 2 </w:t>
      </w:r>
      <w:r>
        <w:t xml:space="preserve">: </w:t>
      </w:r>
    </w:p>
    <w:p w14:paraId="2A8B1381" w14:textId="1C53837E" w:rsidR="00580324" w:rsidRPr="00721647" w:rsidRDefault="00580324" w:rsidP="00531C2E">
      <w:pPr>
        <w:pStyle w:val="StyleHeading2Sub-headingH2ChapterNumberAppendixLetterchnh"/>
        <w:rPr>
          <w:b w:val="0"/>
        </w:rPr>
      </w:pPr>
      <w:r>
        <w:t xml:space="preserve">Name: </w:t>
      </w:r>
      <w:r w:rsidR="00721647">
        <w:t>Login to</w:t>
      </w:r>
      <w:r w:rsidR="00690352">
        <w:t xml:space="preserve"> e </w:t>
      </w:r>
      <w:proofErr w:type="spellStart"/>
      <w:r w:rsidR="00690352" w:rsidRPr="00721647">
        <w:t>class</w:t>
      </w:r>
      <w:r w:rsidR="00721647" w:rsidRPr="00721647">
        <w:t>ROOM</w:t>
      </w:r>
      <w:proofErr w:type="spellEnd"/>
      <w:r>
        <w:t xml:space="preserve"> and user </w:t>
      </w:r>
      <w:r w:rsidR="00690352">
        <w:t xml:space="preserve">updates </w:t>
      </w:r>
      <w:r w:rsidR="00721647" w:rsidRPr="00721647">
        <w:rPr>
          <w:b w:val="0"/>
        </w:rPr>
        <w:t>CORRECT</w:t>
      </w:r>
      <w:r w:rsidR="00721647">
        <w:t xml:space="preserve"> </w:t>
      </w:r>
      <w:r w:rsidR="00690352">
        <w:t>profile</w:t>
      </w:r>
      <w:r>
        <w:t xml:space="preserve"> details </w:t>
      </w:r>
      <w:r w:rsidR="00721647" w:rsidRPr="00721647">
        <w:rPr>
          <w:b w:val="0"/>
        </w:rPr>
        <w:t>ON SECOND</w:t>
      </w:r>
      <w:r w:rsidR="00721647">
        <w:t xml:space="preserve">         </w:t>
      </w:r>
      <w:r w:rsidR="00721647" w:rsidRPr="00721647">
        <w:rPr>
          <w:b w:val="0"/>
        </w:rPr>
        <w:t xml:space="preserve">ATTEMPT </w:t>
      </w:r>
    </w:p>
    <w:p w14:paraId="7E561DDF" w14:textId="286CC653" w:rsidR="00580324" w:rsidRPr="0057522F" w:rsidRDefault="00580324" w:rsidP="00531C2E">
      <w:pPr>
        <w:pStyle w:val="ListParagraph"/>
      </w:pPr>
    </w:p>
    <w:p w14:paraId="5EE87727" w14:textId="77777777" w:rsidR="00690352" w:rsidRDefault="00690352" w:rsidP="00531C2E"/>
    <w:p w14:paraId="1730048A" w14:textId="4E77E3A2" w:rsidR="00690352" w:rsidRDefault="00690352" w:rsidP="00531C2E">
      <w:pPr>
        <w:pStyle w:val="ListParagraph"/>
        <w:numPr>
          <w:ilvl w:val="0"/>
          <w:numId w:val="29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 w:rsidRPr="002445D4">
        <w:t xml:space="preserve"> </w:t>
      </w:r>
      <w:r w:rsidRPr="002445D4">
        <w:t>home page</w:t>
      </w:r>
      <w:r>
        <w:t>.</w:t>
      </w:r>
    </w:p>
    <w:p w14:paraId="282ACECB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0D4BFF1E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User enters </w:t>
      </w:r>
      <w:r w:rsidRPr="00EA7593">
        <w:rPr>
          <w:b/>
        </w:rPr>
        <w:t>Username</w:t>
      </w:r>
    </w:p>
    <w:p w14:paraId="3786CC4F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User enters </w:t>
      </w:r>
      <w:r w:rsidRPr="00EA7593">
        <w:rPr>
          <w:b/>
        </w:rPr>
        <w:t>Password</w:t>
      </w:r>
    </w:p>
    <w:p w14:paraId="4958C532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D91E87A" w14:textId="77777777" w:rsidR="00690352" w:rsidRPr="00B22A32" w:rsidRDefault="00690352" w:rsidP="00531C2E">
      <w:pPr>
        <w:pStyle w:val="ListParagraph"/>
        <w:numPr>
          <w:ilvl w:val="0"/>
          <w:numId w:val="29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1907DF2" w14:textId="77777777" w:rsidR="00690352" w:rsidRPr="0057522F" w:rsidRDefault="00690352" w:rsidP="00531C2E">
      <w:pPr>
        <w:pStyle w:val="ListParagraph"/>
        <w:numPr>
          <w:ilvl w:val="0"/>
          <w:numId w:val="29"/>
        </w:numPr>
      </w:pPr>
      <w:r w:rsidRPr="00B22A32">
        <w:t xml:space="preserve">The system navigates user to the </w:t>
      </w:r>
      <w:r>
        <w:rPr>
          <w:b/>
        </w:rPr>
        <w:t>Dashboard</w:t>
      </w:r>
    </w:p>
    <w:p w14:paraId="6F3C567F" w14:textId="77777777" w:rsidR="00690352" w:rsidRPr="0057522F" w:rsidRDefault="00690352" w:rsidP="00531C2E">
      <w:pPr>
        <w:pStyle w:val="ListParagraph"/>
        <w:numPr>
          <w:ilvl w:val="0"/>
          <w:numId w:val="29"/>
        </w:numPr>
      </w:pPr>
      <w:r w:rsidRPr="0057522F">
        <w:t xml:space="preserve">User </w:t>
      </w:r>
      <w:r>
        <w:t>clicks on the my profile</w:t>
      </w:r>
    </w:p>
    <w:p w14:paraId="78CF3F11" w14:textId="77777777" w:rsidR="00690352" w:rsidRPr="0057522F" w:rsidRDefault="00690352" w:rsidP="00531C2E">
      <w:pPr>
        <w:pStyle w:val="ListParagraph"/>
        <w:numPr>
          <w:ilvl w:val="0"/>
          <w:numId w:val="29"/>
        </w:numPr>
      </w:pPr>
      <w:r>
        <w:t xml:space="preserve">System opens the Profile </w:t>
      </w:r>
      <w:proofErr w:type="spellStart"/>
      <w:r>
        <w:t>Updation</w:t>
      </w:r>
      <w:proofErr w:type="spellEnd"/>
      <w:r>
        <w:t xml:space="preserve"> page</w:t>
      </w:r>
    </w:p>
    <w:p w14:paraId="41B375F9" w14:textId="77777777" w:rsidR="00690352" w:rsidRPr="0057522F" w:rsidRDefault="00690352" w:rsidP="00531C2E">
      <w:pPr>
        <w:pStyle w:val="ListParagraph"/>
        <w:numPr>
          <w:ilvl w:val="0"/>
          <w:numId w:val="29"/>
        </w:numPr>
      </w:pPr>
      <w:r w:rsidRPr="0057522F">
        <w:t xml:space="preserve">User enters the </w:t>
      </w:r>
      <w:r>
        <w:t>login and new password.</w:t>
      </w:r>
    </w:p>
    <w:p w14:paraId="1CC1A29B" w14:textId="1F3375C7" w:rsidR="00690352" w:rsidRPr="0057522F" w:rsidRDefault="00690352" w:rsidP="00531C2E">
      <w:pPr>
        <w:pStyle w:val="ListParagraph"/>
        <w:numPr>
          <w:ilvl w:val="0"/>
          <w:numId w:val="29"/>
        </w:numPr>
      </w:pPr>
      <w:r>
        <w:t xml:space="preserve">User retypes the incorrect new password </w:t>
      </w:r>
    </w:p>
    <w:p w14:paraId="4B87E348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>User enters the First name</w:t>
      </w:r>
    </w:p>
    <w:p w14:paraId="37272C3B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>User enters the last name</w:t>
      </w:r>
    </w:p>
    <w:p w14:paraId="74D89C90" w14:textId="32605E8A" w:rsidR="00690352" w:rsidRDefault="00690352" w:rsidP="00531C2E">
      <w:pPr>
        <w:pStyle w:val="ListParagraph"/>
        <w:numPr>
          <w:ilvl w:val="0"/>
          <w:numId w:val="29"/>
        </w:numPr>
      </w:pPr>
      <w:r>
        <w:t>User enter the incorrect email</w:t>
      </w:r>
    </w:p>
    <w:p w14:paraId="34FB24F1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>User enters the display name</w:t>
      </w:r>
    </w:p>
    <w:p w14:paraId="21C5094B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User selects the </w:t>
      </w:r>
      <w:proofErr w:type="spellStart"/>
      <w:r>
        <w:t>timezone</w:t>
      </w:r>
      <w:proofErr w:type="spellEnd"/>
    </w:p>
    <w:p w14:paraId="1F0250A0" w14:textId="638070D9" w:rsidR="00690352" w:rsidRDefault="00DB7B86" w:rsidP="00531C2E">
      <w:pPr>
        <w:pStyle w:val="ListParagraph"/>
        <w:numPr>
          <w:ilvl w:val="0"/>
          <w:numId w:val="29"/>
        </w:numPr>
      </w:pPr>
      <w:r>
        <w:t>User e</w:t>
      </w:r>
      <w:r w:rsidR="00690352">
        <w:t>nter</w:t>
      </w:r>
      <w:r>
        <w:t>s</w:t>
      </w:r>
      <w:r w:rsidR="00690352">
        <w:t xml:space="preserve"> the M.I.</w:t>
      </w:r>
    </w:p>
    <w:p w14:paraId="36DBBD74" w14:textId="25ABBC10" w:rsidR="00690352" w:rsidRDefault="00DB7B86" w:rsidP="00531C2E">
      <w:pPr>
        <w:pStyle w:val="ListParagraph"/>
        <w:numPr>
          <w:ilvl w:val="0"/>
          <w:numId w:val="29"/>
        </w:numPr>
      </w:pPr>
      <w:r>
        <w:t>User e</w:t>
      </w:r>
      <w:r w:rsidR="00690352">
        <w:t>nter</w:t>
      </w:r>
      <w:r>
        <w:t>s</w:t>
      </w:r>
      <w:r w:rsidR="00690352">
        <w:t xml:space="preserve"> the Optional </w:t>
      </w:r>
      <w:proofErr w:type="spellStart"/>
      <w:r w:rsidR="00690352">
        <w:t>Informations</w:t>
      </w:r>
      <w:proofErr w:type="spellEnd"/>
      <w:r w:rsidR="00690352">
        <w:t xml:space="preserve"> (Phone,</w:t>
      </w:r>
      <w:r w:rsidR="005F2ACF">
        <w:t xml:space="preserve"> </w:t>
      </w:r>
      <w:r w:rsidR="00690352">
        <w:t>Employee</w:t>
      </w:r>
      <w:r w:rsidR="005F2ACF">
        <w:t xml:space="preserve"> </w:t>
      </w:r>
      <w:r w:rsidR="00690352">
        <w:t>Id,</w:t>
      </w:r>
      <w:r w:rsidR="005F2ACF">
        <w:t xml:space="preserve"> </w:t>
      </w:r>
      <w:r w:rsidR="00690352">
        <w:t>Title,</w:t>
      </w:r>
      <w:r w:rsidR="005F2ACF">
        <w:t xml:space="preserve"> </w:t>
      </w:r>
      <w:r w:rsidR="00690352">
        <w:t>Affirmation)</w:t>
      </w:r>
    </w:p>
    <w:p w14:paraId="26FFCEE1" w14:textId="4C1D3D4B" w:rsidR="00690352" w:rsidRDefault="00DB7B86" w:rsidP="00531C2E">
      <w:pPr>
        <w:pStyle w:val="ListParagraph"/>
        <w:numPr>
          <w:ilvl w:val="0"/>
          <w:numId w:val="29"/>
        </w:numPr>
      </w:pPr>
      <w:r>
        <w:t>User c</w:t>
      </w:r>
      <w:r w:rsidR="00690352">
        <w:t>licks on Submit</w:t>
      </w:r>
    </w:p>
    <w:p w14:paraId="143A202C" w14:textId="435D9371" w:rsidR="00690352" w:rsidRDefault="00690352" w:rsidP="00531C2E">
      <w:pPr>
        <w:pStyle w:val="ListParagraph"/>
        <w:numPr>
          <w:ilvl w:val="0"/>
          <w:numId w:val="29"/>
        </w:numPr>
      </w:pPr>
      <w:r>
        <w:t>System prompts the user that password doesn’t match and email address is incorrect</w:t>
      </w:r>
    </w:p>
    <w:p w14:paraId="36179FE3" w14:textId="77EE36EE" w:rsidR="00690352" w:rsidRDefault="00690352" w:rsidP="00531C2E">
      <w:pPr>
        <w:pStyle w:val="ListParagraph"/>
        <w:numPr>
          <w:ilvl w:val="0"/>
          <w:numId w:val="29"/>
        </w:numPr>
      </w:pPr>
      <w:r>
        <w:t>User fills the details correctly</w:t>
      </w:r>
    </w:p>
    <w:p w14:paraId="3EB04902" w14:textId="77777777" w:rsidR="00690352" w:rsidRPr="0057522F" w:rsidRDefault="00690352" w:rsidP="00531C2E">
      <w:pPr>
        <w:pStyle w:val="ListParagraph"/>
        <w:numPr>
          <w:ilvl w:val="0"/>
          <w:numId w:val="29"/>
        </w:numPr>
      </w:pPr>
      <w:r>
        <w:t xml:space="preserve">System displays that profile </w:t>
      </w:r>
      <w:proofErr w:type="spellStart"/>
      <w:r>
        <w:t>updation</w:t>
      </w:r>
      <w:proofErr w:type="spellEnd"/>
      <w:r>
        <w:t xml:space="preserve"> is successful.</w:t>
      </w:r>
    </w:p>
    <w:p w14:paraId="48B922E7" w14:textId="77777777" w:rsidR="00580324" w:rsidRPr="0057522F" w:rsidRDefault="00580324" w:rsidP="00531C2E"/>
    <w:p w14:paraId="2F1ECCEC" w14:textId="77777777" w:rsidR="0057522F" w:rsidRPr="002445D4" w:rsidRDefault="0057522F" w:rsidP="00531C2E">
      <w:pPr>
        <w:pStyle w:val="ListParagraph"/>
      </w:pPr>
    </w:p>
    <w:p w14:paraId="46DC7092" w14:textId="77777777" w:rsidR="009F5790" w:rsidRPr="009F5790" w:rsidRDefault="009F5790" w:rsidP="00531C2E">
      <w:pPr>
        <w:pStyle w:val="infoblue"/>
      </w:pPr>
    </w:p>
    <w:p w14:paraId="0F03F8BC" w14:textId="77777777" w:rsidR="009F5790" w:rsidRPr="009F5790" w:rsidRDefault="009F5790" w:rsidP="00531C2E"/>
    <w:p w14:paraId="2A0FED3A" w14:textId="77777777" w:rsidR="0057522F" w:rsidRDefault="00800A1B" w:rsidP="00531C2E">
      <w:pPr>
        <w:pStyle w:val="StyleHeading2Sub-headingH2ChapterNumberAppendixLetterchnh"/>
      </w:pPr>
      <w:bookmarkStart w:id="43" w:name="_Toc472937921"/>
      <w:r>
        <w:t>Exception Flow 1:</w:t>
      </w:r>
    </w:p>
    <w:p w14:paraId="7C893987" w14:textId="3B86A688" w:rsidR="00800A1B" w:rsidRDefault="0057522F" w:rsidP="00531C2E">
      <w:pPr>
        <w:pStyle w:val="StyleHeading2Sub-headingH2ChapterNumberAppendixLetterchnh"/>
      </w:pPr>
      <w:r>
        <w:t>Name:</w:t>
      </w:r>
      <w:r w:rsidR="00800A1B">
        <w:t xml:space="preserve"> Exceeded Login Attempts</w:t>
      </w:r>
      <w:bookmarkEnd w:id="43"/>
    </w:p>
    <w:p w14:paraId="3770E0F6" w14:textId="406ACA82" w:rsidR="00800A1B" w:rsidRDefault="00800A1B" w:rsidP="00531C2E">
      <w:pPr>
        <w:pStyle w:val="ListParagraph"/>
        <w:numPr>
          <w:ilvl w:val="0"/>
          <w:numId w:val="15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>
        <w:t xml:space="preserve"> </w:t>
      </w:r>
      <w:r>
        <w:t>home page</w:t>
      </w:r>
    </w:p>
    <w:p w14:paraId="00730D05" w14:textId="77777777" w:rsidR="00800A1B" w:rsidRDefault="00800A1B" w:rsidP="00531C2E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77777777" w:rsidR="00800A1B" w:rsidRDefault="00800A1B" w:rsidP="00531C2E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Username</w:t>
      </w:r>
    </w:p>
    <w:p w14:paraId="6C76A55B" w14:textId="77777777" w:rsidR="00800A1B" w:rsidRDefault="00800A1B" w:rsidP="00531C2E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Password</w:t>
      </w:r>
    </w:p>
    <w:p w14:paraId="1EB28787" w14:textId="77777777" w:rsidR="00800A1B" w:rsidRDefault="00800A1B" w:rsidP="00531C2E">
      <w:pPr>
        <w:pStyle w:val="ListParagraph"/>
        <w:numPr>
          <w:ilvl w:val="0"/>
          <w:numId w:val="15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4205F612" w14:textId="568E4C4A" w:rsidR="00800A1B" w:rsidRPr="00B22A32" w:rsidRDefault="00800A1B" w:rsidP="00531C2E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  <w:r w:rsidR="001C2D96">
        <w:rPr>
          <w:b/>
        </w:rPr>
        <w:t xml:space="preserve"> </w:t>
      </w:r>
      <w:r w:rsidR="00690352">
        <w:t>for 3rd</w:t>
      </w:r>
      <w:r w:rsidR="001C2D96" w:rsidRPr="001C2D96">
        <w:t xml:space="preserve"> time.</w:t>
      </w:r>
    </w:p>
    <w:p w14:paraId="79BDFAEF" w14:textId="77777777" w:rsidR="00800A1B" w:rsidRDefault="00800A1B" w:rsidP="00531C2E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3BBE7BA7" w:rsidR="00800A1B" w:rsidRDefault="001C2D96" w:rsidP="00531C2E">
      <w:pPr>
        <w:pStyle w:val="ListParagraph"/>
        <w:numPr>
          <w:ilvl w:val="0"/>
          <w:numId w:val="15"/>
        </w:numPr>
      </w:pPr>
      <w:r>
        <w:t>The system temporarily blocks</w:t>
      </w:r>
      <w:r w:rsidR="00800A1B">
        <w:t xml:space="preserve"> the user account</w:t>
      </w:r>
    </w:p>
    <w:p w14:paraId="182399F3" w14:textId="058048FC" w:rsidR="00800A1B" w:rsidRDefault="00800A1B" w:rsidP="00531C2E">
      <w:pPr>
        <w:pStyle w:val="ListParagraph"/>
        <w:numPr>
          <w:ilvl w:val="0"/>
          <w:numId w:val="15"/>
        </w:numPr>
      </w:pPr>
      <w:r>
        <w:t>The system informs the us</w:t>
      </w:r>
      <w:r w:rsidR="00D604D2">
        <w:t xml:space="preserve">er’s </w:t>
      </w:r>
      <w:r w:rsidR="001C2D96">
        <w:t>account has been temporarily blocked.</w:t>
      </w:r>
    </w:p>
    <w:p w14:paraId="5AFC9496" w14:textId="77777777" w:rsidR="00822284" w:rsidRDefault="00800A1B" w:rsidP="00531C2E">
      <w:pPr>
        <w:pStyle w:val="StyleHeading2Sub-headingH2ChapterNumberAppendixLetterchnh"/>
      </w:pPr>
      <w:bookmarkStart w:id="44" w:name="_Toc472937922"/>
      <w:r>
        <w:t xml:space="preserve">Exception Flow 2: </w:t>
      </w:r>
    </w:p>
    <w:p w14:paraId="28D5B42E" w14:textId="0B0F65A6" w:rsidR="00800A1B" w:rsidRDefault="00822284" w:rsidP="00531C2E">
      <w:pPr>
        <w:pStyle w:val="StyleHeading2Sub-headingH2ChapterNumberAppendixLetterchnh"/>
      </w:pPr>
      <w:r>
        <w:t xml:space="preserve">name: </w:t>
      </w:r>
      <w:r w:rsidR="00800A1B">
        <w:t>Web Server Down</w:t>
      </w:r>
      <w:bookmarkEnd w:id="44"/>
    </w:p>
    <w:p w14:paraId="296E0554" w14:textId="795ECD37" w:rsidR="00800A1B" w:rsidRDefault="00800A1B" w:rsidP="00531C2E">
      <w:pPr>
        <w:pStyle w:val="ListParagraph"/>
        <w:numPr>
          <w:ilvl w:val="0"/>
          <w:numId w:val="14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 w:rsidRPr="002445D4">
        <w:t xml:space="preserve"> </w:t>
      </w:r>
      <w:r w:rsidRPr="002445D4">
        <w:t>home page</w:t>
      </w:r>
    </w:p>
    <w:p w14:paraId="7CCF3F54" w14:textId="77777777" w:rsidR="00800A1B" w:rsidRPr="00B07296" w:rsidRDefault="00800A1B" w:rsidP="00531C2E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68BB4DD8" w14:textId="77777777" w:rsidR="00822284" w:rsidRDefault="00800A1B" w:rsidP="00531C2E">
      <w:pPr>
        <w:pStyle w:val="StyleHeading2Sub-headingH2ChapterNumberAppendixLetterchnh"/>
      </w:pPr>
      <w:bookmarkStart w:id="45" w:name="_Toc472937923"/>
      <w:r>
        <w:t>Exception Flow 3:</w:t>
      </w:r>
    </w:p>
    <w:p w14:paraId="35BD7539" w14:textId="2B2542AD" w:rsidR="00800A1B" w:rsidRDefault="00822284" w:rsidP="00531C2E">
      <w:pPr>
        <w:pStyle w:val="StyleHeading2Sub-headingH2ChapterNumberAppendixLetterchnh"/>
      </w:pPr>
      <w:r>
        <w:t>Name:</w:t>
      </w:r>
      <w:r w:rsidR="00800A1B">
        <w:t xml:space="preserve"> Database Connectivity Error</w:t>
      </w:r>
      <w:bookmarkEnd w:id="45"/>
    </w:p>
    <w:p w14:paraId="4046E15A" w14:textId="77777777" w:rsidR="00800A1B" w:rsidRDefault="00800A1B" w:rsidP="00531C2E"/>
    <w:p w14:paraId="7A4004C5" w14:textId="4F4437DA" w:rsidR="00800A1B" w:rsidRDefault="00800A1B" w:rsidP="00531C2E">
      <w:pPr>
        <w:pStyle w:val="ListParagraph"/>
        <w:numPr>
          <w:ilvl w:val="0"/>
          <w:numId w:val="16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 w:rsidRPr="002445D4">
        <w:t xml:space="preserve"> </w:t>
      </w:r>
      <w:r w:rsidRPr="002445D4">
        <w:t>home page</w:t>
      </w:r>
      <w:r>
        <w:t>.</w:t>
      </w:r>
    </w:p>
    <w:p w14:paraId="0503F9EC" w14:textId="77777777" w:rsidR="00800A1B" w:rsidRDefault="00800A1B" w:rsidP="00531C2E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77777777" w:rsidR="00800A1B" w:rsidRDefault="00800A1B" w:rsidP="00531C2E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Username</w:t>
      </w:r>
    </w:p>
    <w:p w14:paraId="44E4CD34" w14:textId="77777777" w:rsidR="00800A1B" w:rsidRDefault="00800A1B" w:rsidP="00531C2E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Password</w:t>
      </w:r>
    </w:p>
    <w:p w14:paraId="18A10EBF" w14:textId="77777777" w:rsidR="00800A1B" w:rsidRDefault="00800A1B" w:rsidP="00531C2E">
      <w:pPr>
        <w:pStyle w:val="ListParagraph"/>
        <w:numPr>
          <w:ilvl w:val="0"/>
          <w:numId w:val="16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75BF7A78" w14:textId="77777777" w:rsidR="00800A1B" w:rsidRPr="00B22A32" w:rsidRDefault="00800A1B" w:rsidP="00531C2E">
      <w:pPr>
        <w:pStyle w:val="ListParagraph"/>
        <w:numPr>
          <w:ilvl w:val="0"/>
          <w:numId w:val="16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4DCA3991" w14:textId="77777777" w:rsidR="00800A1B" w:rsidRPr="002445D4" w:rsidRDefault="00800A1B" w:rsidP="00531C2E">
      <w:pPr>
        <w:pStyle w:val="ListParagraph"/>
        <w:numPr>
          <w:ilvl w:val="0"/>
          <w:numId w:val="16"/>
        </w:numPr>
      </w:pPr>
      <w:r w:rsidRPr="00B22A32">
        <w:lastRenderedPageBreak/>
        <w:t>The system</w:t>
      </w:r>
      <w:r>
        <w:t xml:space="preserve"> displays an error message regarding database connectivity problem.</w:t>
      </w:r>
    </w:p>
    <w:p w14:paraId="4F7BBC31" w14:textId="77777777" w:rsidR="00822284" w:rsidRDefault="00800A1B" w:rsidP="00531C2E">
      <w:pPr>
        <w:pStyle w:val="StyleHeading2Sub-headingH2ChapterNumberAppendixLetterchnh"/>
      </w:pPr>
      <w:bookmarkStart w:id="46" w:name="_Toc472937924"/>
      <w:r>
        <w:t xml:space="preserve">Exception Flow 4: </w:t>
      </w:r>
    </w:p>
    <w:p w14:paraId="620F3FC6" w14:textId="760FF59E" w:rsidR="00800A1B" w:rsidRDefault="00822284" w:rsidP="00531C2E">
      <w:pPr>
        <w:pStyle w:val="StyleHeading2Sub-headingH2ChapterNumberAppendixLetterchnh"/>
      </w:pPr>
      <w:r>
        <w:t xml:space="preserve">Name: </w:t>
      </w:r>
      <w:r w:rsidR="00800A1B">
        <w:t>Network Connectivity Error</w:t>
      </w:r>
      <w:bookmarkEnd w:id="46"/>
    </w:p>
    <w:p w14:paraId="7E0E6F6F" w14:textId="77777777" w:rsidR="00800A1B" w:rsidRDefault="00800A1B" w:rsidP="00531C2E"/>
    <w:p w14:paraId="0AD5F3BB" w14:textId="3EDE184B" w:rsidR="00800A1B" w:rsidRDefault="00800A1B" w:rsidP="00531C2E">
      <w:pPr>
        <w:pStyle w:val="ListParagraph"/>
        <w:numPr>
          <w:ilvl w:val="0"/>
          <w:numId w:val="17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 w:rsidRPr="002445D4">
        <w:t xml:space="preserve"> </w:t>
      </w:r>
      <w:r w:rsidRPr="002445D4">
        <w:t>home page</w:t>
      </w:r>
      <w:r>
        <w:t>.</w:t>
      </w:r>
    </w:p>
    <w:p w14:paraId="4CF410E5" w14:textId="77777777" w:rsidR="00800A1B" w:rsidRDefault="00800A1B" w:rsidP="00531C2E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77777777" w:rsidR="00800A1B" w:rsidRDefault="00800A1B" w:rsidP="00531C2E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Username</w:t>
      </w:r>
    </w:p>
    <w:p w14:paraId="05906444" w14:textId="77777777" w:rsidR="00800A1B" w:rsidRDefault="00800A1B" w:rsidP="00531C2E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Password</w:t>
      </w:r>
    </w:p>
    <w:p w14:paraId="0F633243" w14:textId="77777777" w:rsidR="00800A1B" w:rsidRDefault="00800A1B" w:rsidP="00531C2E">
      <w:pPr>
        <w:pStyle w:val="ListParagraph"/>
        <w:numPr>
          <w:ilvl w:val="0"/>
          <w:numId w:val="17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B8BF899" w14:textId="77777777" w:rsidR="00800A1B" w:rsidRPr="00B22A32" w:rsidRDefault="00800A1B" w:rsidP="00531C2E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77777777" w:rsidR="00800A1B" w:rsidRDefault="00800A1B" w:rsidP="00531C2E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028B5EC2" w14:textId="135C1790" w:rsidR="009F5790" w:rsidRPr="009F5790" w:rsidRDefault="009F5790" w:rsidP="00531C2E">
      <w:pPr>
        <w:pStyle w:val="StyleHeading1H1Mainheading1Heading1Heading10Head1h1Sec"/>
      </w:pPr>
      <w:bookmarkStart w:id="47" w:name="_Toc145125013"/>
      <w:bookmarkStart w:id="48" w:name="_Toc165439511"/>
      <w:bookmarkStart w:id="49" w:name="_Toc186019620"/>
      <w:bookmarkStart w:id="50" w:name="_Toc472937925"/>
      <w:r w:rsidRPr="009F5790">
        <w:t>Post Conditions</w:t>
      </w:r>
      <w:bookmarkEnd w:id="42"/>
      <w:bookmarkEnd w:id="47"/>
      <w:bookmarkEnd w:id="48"/>
      <w:bookmarkEnd w:id="49"/>
      <w:bookmarkEnd w:id="50"/>
    </w:p>
    <w:p w14:paraId="332A8832" w14:textId="77777777" w:rsidR="009F5790" w:rsidRPr="009F5790" w:rsidRDefault="009F5790" w:rsidP="00531C2E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9F5790" w:rsidRPr="009F5790" w14:paraId="0A18AD99" w14:textId="77777777" w:rsidTr="00F9098E">
        <w:trPr>
          <w:tblHeader/>
        </w:trPr>
        <w:tc>
          <w:tcPr>
            <w:tcW w:w="4428" w:type="dxa"/>
          </w:tcPr>
          <w:p w14:paraId="01B7B884" w14:textId="77777777" w:rsidR="009F5790" w:rsidRPr="009F5790" w:rsidRDefault="009F5790" w:rsidP="00531C2E">
            <w:r w:rsidRPr="009F5790">
              <w:t>Flow Name</w:t>
            </w:r>
          </w:p>
        </w:tc>
        <w:tc>
          <w:tcPr>
            <w:tcW w:w="4428" w:type="dxa"/>
          </w:tcPr>
          <w:p w14:paraId="002E44F9" w14:textId="77777777" w:rsidR="009F5790" w:rsidRPr="009F5790" w:rsidRDefault="009F5790" w:rsidP="00531C2E">
            <w:r w:rsidRPr="009F5790">
              <w:t>Post Condition</w:t>
            </w:r>
          </w:p>
        </w:tc>
      </w:tr>
      <w:tr w:rsidR="007B41E9" w:rsidRPr="009F5790" w14:paraId="157725F0" w14:textId="77777777" w:rsidTr="00F9098E">
        <w:tc>
          <w:tcPr>
            <w:tcW w:w="4428" w:type="dxa"/>
          </w:tcPr>
          <w:p w14:paraId="6FC88656" w14:textId="66A45FB7" w:rsidR="007B41E9" w:rsidRPr="009F5790" w:rsidRDefault="00AC3F9D" w:rsidP="00AC3F9D">
            <w:pPr>
              <w:pStyle w:val="Footer"/>
              <w:ind w:left="0"/>
            </w:pPr>
            <w:r>
              <w:t>L</w:t>
            </w:r>
            <w:r w:rsidR="00690352" w:rsidRPr="00913ACC">
              <w:t xml:space="preserve">ogin to </w:t>
            </w:r>
            <w:proofErr w:type="spellStart"/>
            <w:r w:rsidR="00F9098E">
              <w:t>eClassroom</w:t>
            </w:r>
            <w:proofErr w:type="spellEnd"/>
            <w:r>
              <w:t xml:space="preserve"> and successful </w:t>
            </w:r>
            <w:proofErr w:type="spellStart"/>
            <w:r>
              <w:t>updation</w:t>
            </w:r>
            <w:proofErr w:type="spellEnd"/>
            <w:r>
              <w:t xml:space="preserve"> of user</w:t>
            </w:r>
            <w:r w:rsidR="00690352">
              <w:t xml:space="preserve"> profile.</w:t>
            </w:r>
          </w:p>
        </w:tc>
        <w:tc>
          <w:tcPr>
            <w:tcW w:w="4428" w:type="dxa"/>
          </w:tcPr>
          <w:p w14:paraId="7AD6974C" w14:textId="0618F0FD" w:rsidR="007B41E9" w:rsidRPr="009F5790" w:rsidRDefault="007B41E9" w:rsidP="00531C2E">
            <w:pPr>
              <w:pStyle w:val="infoblue"/>
            </w:pPr>
            <w:r>
              <w:t>U</w:t>
            </w:r>
            <w:r w:rsidR="00690352">
              <w:t xml:space="preserve">ser will be logged in to the </w:t>
            </w:r>
            <w:proofErr w:type="spellStart"/>
            <w:r w:rsidR="00D604D2">
              <w:t>eClassroom</w:t>
            </w:r>
            <w:proofErr w:type="spellEnd"/>
            <w:r w:rsidR="00D604D2">
              <w:t xml:space="preserve"> </w:t>
            </w:r>
            <w:r>
              <w:t xml:space="preserve">successfully and </w:t>
            </w:r>
            <w:r w:rsidRPr="009F1100">
              <w:t xml:space="preserve">system </w:t>
            </w:r>
            <w:r>
              <w:t>should navigate</w:t>
            </w:r>
            <w:r w:rsidRPr="009F1100">
              <w:t xml:space="preserve"> user to the </w:t>
            </w:r>
            <w:r w:rsidR="00531C2E">
              <w:t>dashboard</w:t>
            </w:r>
            <w:r w:rsidR="008745AD">
              <w:t xml:space="preserve"> and user </w:t>
            </w:r>
            <w:r w:rsidR="00531C2E">
              <w:t>updates the profile successfully</w:t>
            </w:r>
            <w:r w:rsidR="009321EB">
              <w:t>.</w:t>
            </w:r>
          </w:p>
        </w:tc>
      </w:tr>
      <w:tr w:rsidR="007B41E9" w:rsidRPr="007B41E9" w14:paraId="17525C3D" w14:textId="77777777" w:rsidTr="00F9098E">
        <w:tc>
          <w:tcPr>
            <w:tcW w:w="4428" w:type="dxa"/>
          </w:tcPr>
          <w:p w14:paraId="16F72E40" w14:textId="7F89AA94" w:rsidR="007B41E9" w:rsidRPr="007B41E9" w:rsidRDefault="00F75048" w:rsidP="00F75048">
            <w:pPr>
              <w:ind w:left="0"/>
            </w:pPr>
            <w:r w:rsidRPr="00F75048">
              <w:t xml:space="preserve">Login to </w:t>
            </w:r>
            <w:proofErr w:type="spellStart"/>
            <w:r w:rsidRPr="00F75048">
              <w:t>eClassroom</w:t>
            </w:r>
            <w:proofErr w:type="spellEnd"/>
            <w:r w:rsidRPr="00F75048">
              <w:t xml:space="preserve"> on Second attempt and successful </w:t>
            </w:r>
            <w:proofErr w:type="spellStart"/>
            <w:r w:rsidRPr="00F75048">
              <w:t>updation</w:t>
            </w:r>
            <w:proofErr w:type="spellEnd"/>
            <w:r w:rsidRPr="00F75048">
              <w:t xml:space="preserve"> of User Profile</w:t>
            </w:r>
          </w:p>
        </w:tc>
        <w:tc>
          <w:tcPr>
            <w:tcW w:w="4428" w:type="dxa"/>
          </w:tcPr>
          <w:p w14:paraId="23B5FA5C" w14:textId="7B5669C5" w:rsidR="007B41E9" w:rsidRPr="007B41E9" w:rsidRDefault="00531C2E" w:rsidP="00531C2E">
            <w:r w:rsidRPr="00531C2E">
              <w:t>User will be logged in to the e class room successfully and system should navigate user to the dashboard and user updates the profile successfully.</w:t>
            </w:r>
          </w:p>
        </w:tc>
      </w:tr>
      <w:tr w:rsidR="00531C2E" w:rsidRPr="007B41E9" w14:paraId="4685A7D1" w14:textId="77777777" w:rsidTr="00F9098E">
        <w:tc>
          <w:tcPr>
            <w:tcW w:w="4428" w:type="dxa"/>
          </w:tcPr>
          <w:p w14:paraId="3BCC87A8" w14:textId="604A7D2A" w:rsidR="00531C2E" w:rsidRPr="00531C2E" w:rsidRDefault="00F75048" w:rsidP="00F75048">
            <w:pPr>
              <w:ind w:left="0"/>
            </w:pPr>
            <w:r w:rsidRPr="00F75048">
              <w:t xml:space="preserve">Login to </w:t>
            </w:r>
            <w:proofErr w:type="spellStart"/>
            <w:r w:rsidRPr="00F75048">
              <w:t>eClassroom</w:t>
            </w:r>
            <w:proofErr w:type="spellEnd"/>
            <w:r w:rsidRPr="00F75048">
              <w:t xml:space="preserve"> and user updates correct Profile details on Second attempt</w:t>
            </w:r>
            <w:r w:rsidRPr="00F75048">
              <w:rPr>
                <w:webHidden/>
              </w:rPr>
              <w:tab/>
            </w:r>
          </w:p>
        </w:tc>
        <w:tc>
          <w:tcPr>
            <w:tcW w:w="4428" w:type="dxa"/>
          </w:tcPr>
          <w:p w14:paraId="307D006A" w14:textId="6FBAD3EC" w:rsidR="00531C2E" w:rsidRPr="00531C2E" w:rsidRDefault="00531C2E" w:rsidP="00531C2E">
            <w:r w:rsidRPr="00531C2E">
              <w:t xml:space="preserve">User will be logged in to the </w:t>
            </w:r>
            <w:proofErr w:type="spellStart"/>
            <w:r w:rsidR="00D604D2">
              <w:t>eClassroom</w:t>
            </w:r>
            <w:proofErr w:type="spellEnd"/>
            <w:r w:rsidR="00D604D2" w:rsidRPr="00531C2E">
              <w:t xml:space="preserve"> </w:t>
            </w:r>
            <w:r w:rsidRPr="00531C2E">
              <w:t>successfully and system should navigate user to the dashboard and user updates the profile successfully.</w:t>
            </w:r>
          </w:p>
        </w:tc>
      </w:tr>
      <w:tr w:rsidR="007B41E9" w:rsidRPr="007B41E9" w14:paraId="2CE33834" w14:textId="77777777" w:rsidTr="00F9098E">
        <w:tc>
          <w:tcPr>
            <w:tcW w:w="4428" w:type="dxa"/>
          </w:tcPr>
          <w:p w14:paraId="43DB0227" w14:textId="6D3FC550" w:rsidR="007B41E9" w:rsidRPr="007B41E9" w:rsidRDefault="007B41E9" w:rsidP="00F75048">
            <w:pPr>
              <w:ind w:left="0"/>
            </w:pPr>
            <w:r w:rsidRPr="007B41E9">
              <w:t>Exceeded Login Attempts</w:t>
            </w:r>
          </w:p>
        </w:tc>
        <w:tc>
          <w:tcPr>
            <w:tcW w:w="4428" w:type="dxa"/>
          </w:tcPr>
          <w:p w14:paraId="42817C0F" w14:textId="381EC488" w:rsidR="007B41E9" w:rsidRPr="007B41E9" w:rsidRDefault="007B41E9" w:rsidP="00531C2E">
            <w:pPr>
              <w:pStyle w:val="infoblue"/>
            </w:pPr>
            <w:r w:rsidRPr="007B41E9">
              <w:t xml:space="preserve">The system should suspend the user </w:t>
            </w:r>
            <w:r w:rsidRPr="007B41E9">
              <w:lastRenderedPageBreak/>
              <w:t>account and should inform the user that hi</w:t>
            </w:r>
            <w:r w:rsidR="009321EB">
              <w:t>s/her account has been blocked.</w:t>
            </w:r>
          </w:p>
          <w:p w14:paraId="43EE6D48" w14:textId="77777777" w:rsidR="007B41E9" w:rsidRPr="007B41E9" w:rsidRDefault="007B41E9" w:rsidP="00531C2E"/>
        </w:tc>
      </w:tr>
      <w:tr w:rsidR="007B41E9" w:rsidRPr="007B41E9" w14:paraId="50EFF790" w14:textId="77777777" w:rsidTr="00F9098E">
        <w:tc>
          <w:tcPr>
            <w:tcW w:w="4428" w:type="dxa"/>
          </w:tcPr>
          <w:p w14:paraId="2A7601A8" w14:textId="0A07E087" w:rsidR="007B41E9" w:rsidRPr="007B41E9" w:rsidRDefault="007B41E9" w:rsidP="00F75048">
            <w:pPr>
              <w:ind w:left="0"/>
            </w:pPr>
            <w:r w:rsidRPr="007B41E9">
              <w:lastRenderedPageBreak/>
              <w:t>Web Server Down</w:t>
            </w:r>
          </w:p>
        </w:tc>
        <w:tc>
          <w:tcPr>
            <w:tcW w:w="4428" w:type="dxa"/>
          </w:tcPr>
          <w:p w14:paraId="0C2A61A0" w14:textId="0F66607D" w:rsidR="007B41E9" w:rsidRPr="007B41E9" w:rsidRDefault="007B41E9" w:rsidP="00531C2E">
            <w:pPr>
              <w:pStyle w:val="infoblue"/>
            </w:pPr>
            <w:r w:rsidRPr="007B41E9">
              <w:t>The system should display an error message to the user regarding web server unavailability problem</w:t>
            </w:r>
            <w:r w:rsidR="009321EB">
              <w:t>.</w:t>
            </w:r>
          </w:p>
        </w:tc>
      </w:tr>
      <w:tr w:rsidR="007B41E9" w:rsidRPr="007B41E9" w14:paraId="1ADF802C" w14:textId="77777777" w:rsidTr="00F9098E">
        <w:tc>
          <w:tcPr>
            <w:tcW w:w="4428" w:type="dxa"/>
          </w:tcPr>
          <w:p w14:paraId="4092D321" w14:textId="0B44E0E5" w:rsidR="007B41E9" w:rsidRPr="007B41E9" w:rsidRDefault="007B41E9" w:rsidP="00F75048">
            <w:pPr>
              <w:ind w:left="0"/>
            </w:pPr>
            <w:r w:rsidRPr="007B41E9">
              <w:t>Database Connectivity Error</w:t>
            </w:r>
          </w:p>
        </w:tc>
        <w:tc>
          <w:tcPr>
            <w:tcW w:w="4428" w:type="dxa"/>
          </w:tcPr>
          <w:p w14:paraId="5BBA7320" w14:textId="65904F09" w:rsidR="007B41E9" w:rsidRPr="007B41E9" w:rsidRDefault="007B41E9" w:rsidP="00531C2E">
            <w:pPr>
              <w:pStyle w:val="infoblue"/>
            </w:pPr>
            <w:r w:rsidRPr="007B41E9">
              <w:t>The system should display an error message to the user regarding the database connectivity problem</w:t>
            </w:r>
            <w:r w:rsidR="009321EB">
              <w:t>.</w:t>
            </w:r>
          </w:p>
        </w:tc>
      </w:tr>
      <w:tr w:rsidR="007B41E9" w:rsidRPr="007B41E9" w14:paraId="6BA3C325" w14:textId="77777777" w:rsidTr="00F9098E">
        <w:tc>
          <w:tcPr>
            <w:tcW w:w="4428" w:type="dxa"/>
          </w:tcPr>
          <w:p w14:paraId="22CE5F70" w14:textId="04824F77" w:rsidR="007B41E9" w:rsidRPr="007B41E9" w:rsidRDefault="007B41E9" w:rsidP="00F75048">
            <w:pPr>
              <w:ind w:left="0"/>
            </w:pPr>
            <w:r w:rsidRPr="007B41E9">
              <w:t>Network Connectivity Error</w:t>
            </w:r>
          </w:p>
        </w:tc>
        <w:tc>
          <w:tcPr>
            <w:tcW w:w="4428" w:type="dxa"/>
          </w:tcPr>
          <w:p w14:paraId="62302261" w14:textId="6C34EBE0" w:rsidR="007B41E9" w:rsidRPr="007B41E9" w:rsidRDefault="007B41E9" w:rsidP="00531C2E">
            <w:pPr>
              <w:pStyle w:val="infoblue"/>
            </w:pPr>
            <w:r w:rsidRPr="007B41E9">
              <w:t>The system should display an error message to the user regarding the network connectivity problem</w:t>
            </w:r>
            <w:r w:rsidR="009321EB">
              <w:t>.</w:t>
            </w:r>
          </w:p>
        </w:tc>
      </w:tr>
    </w:tbl>
    <w:p w14:paraId="23EFDC96" w14:textId="77777777" w:rsidR="009F5790" w:rsidRPr="009F5790" w:rsidRDefault="009F5790" w:rsidP="00531C2E"/>
    <w:p w14:paraId="43EE3B16" w14:textId="77777777" w:rsidR="009F5790" w:rsidRPr="009F5790" w:rsidRDefault="009F5790" w:rsidP="00531C2E"/>
    <w:p w14:paraId="338C66C3" w14:textId="62EED4AE" w:rsidR="009F5790" w:rsidRPr="009F5790" w:rsidRDefault="009F5790" w:rsidP="00531C2E">
      <w:pPr>
        <w:pStyle w:val="StyleHeading1H1Mainheading1Heading1Heading10Head1h1Sec"/>
      </w:pPr>
      <w:bookmarkStart w:id="51" w:name="_Toc144299928"/>
      <w:bookmarkStart w:id="52" w:name="_Toc145125014"/>
      <w:bookmarkStart w:id="53" w:name="_Toc165439512"/>
      <w:bookmarkStart w:id="54" w:name="_Toc186019621"/>
      <w:bookmarkStart w:id="55" w:name="_Toc472937926"/>
      <w:r w:rsidRPr="009F5790">
        <w:t>Special Requirements</w:t>
      </w:r>
      <w:bookmarkEnd w:id="51"/>
      <w:bookmarkEnd w:id="52"/>
      <w:bookmarkEnd w:id="53"/>
      <w:bookmarkEnd w:id="54"/>
      <w:bookmarkEnd w:id="55"/>
    </w:p>
    <w:p w14:paraId="7F30F35B" w14:textId="74F9A455" w:rsidR="00524418" w:rsidRPr="0004791E" w:rsidRDefault="00524418" w:rsidP="00531C2E">
      <w:pPr>
        <w:pStyle w:val="StyleHeading2Sub-headingH2ChapterNumberAppendixLetterchnh"/>
      </w:pPr>
      <w:bookmarkStart w:id="56" w:name="_Toc472937927"/>
      <w:r>
        <w:t>Performance</w:t>
      </w:r>
      <w:bookmarkEnd w:id="56"/>
      <w:r w:rsidRPr="0004791E">
        <w:t xml:space="preserve"> </w:t>
      </w:r>
    </w:p>
    <w:p w14:paraId="36F3F0B1" w14:textId="0A873739" w:rsidR="00524418" w:rsidRPr="00DE247D" w:rsidRDefault="00D36775" w:rsidP="00531C2E">
      <w:pPr>
        <w:pStyle w:val="ListParagraph"/>
        <w:numPr>
          <w:ilvl w:val="0"/>
          <w:numId w:val="18"/>
        </w:numPr>
      </w:pPr>
      <w:r>
        <w:t>T</w:t>
      </w:r>
      <w:r w:rsidR="006F29C7">
        <w:t xml:space="preserve">he </w:t>
      </w:r>
      <w:r>
        <w:t>Ok button of login</w:t>
      </w:r>
      <w:r w:rsidR="006F29C7">
        <w:t xml:space="preserve"> when clicked</w:t>
      </w:r>
      <w:r>
        <w:t xml:space="preserve"> </w:t>
      </w:r>
      <w:r w:rsidR="00261AEF">
        <w:t>shall display th</w:t>
      </w:r>
      <w:r>
        <w:t>e</w:t>
      </w:r>
      <w:r w:rsidR="00261AEF">
        <w:t xml:space="preserve"> </w:t>
      </w:r>
      <w:r w:rsidR="00531C2E">
        <w:t>Dashboard</w:t>
      </w:r>
      <w:r>
        <w:t xml:space="preserve"> page within </w:t>
      </w:r>
      <w:r w:rsidR="00261AEF">
        <w:t>5 seconds of user request</w:t>
      </w:r>
    </w:p>
    <w:p w14:paraId="55EE0ED8" w14:textId="114EEA21" w:rsidR="00261AEF" w:rsidRPr="0004791E" w:rsidRDefault="00261AEF" w:rsidP="00531C2E">
      <w:pPr>
        <w:pStyle w:val="StyleHeading2Sub-headingH2ChapterNumberAppendixLetterchnh"/>
      </w:pPr>
      <w:bookmarkStart w:id="57" w:name="_Toc472937928"/>
      <w:r>
        <w:t>Availability</w:t>
      </w:r>
      <w:bookmarkEnd w:id="57"/>
      <w:r>
        <w:t xml:space="preserve"> </w:t>
      </w:r>
    </w:p>
    <w:p w14:paraId="32F7FE43" w14:textId="7F2A440E" w:rsidR="00261AEF" w:rsidRPr="00DE247D" w:rsidRDefault="00261AEF" w:rsidP="006F29C7">
      <w:pPr>
        <w:pStyle w:val="ListParagraph"/>
        <w:numPr>
          <w:ilvl w:val="1"/>
          <w:numId w:val="17"/>
        </w:numPr>
      </w:pPr>
      <w:r>
        <w:t xml:space="preserve">The </w:t>
      </w:r>
      <w:r w:rsidR="00D36775">
        <w:t>Employees</w:t>
      </w:r>
      <w:r>
        <w:t xml:space="preserve"> can</w:t>
      </w:r>
      <w:r w:rsidR="00D36775">
        <w:t xml:space="preserve"> </w:t>
      </w:r>
      <w:r w:rsidR="00531C2E">
        <w:t xml:space="preserve">update </w:t>
      </w:r>
      <w:r w:rsidR="00750430">
        <w:t>profile</w:t>
      </w:r>
      <w:r>
        <w:t xml:space="preserve"> on working days</w:t>
      </w:r>
      <w:r w:rsidR="00E701E7">
        <w:t xml:space="preserve"> 24x7 but can</w:t>
      </w:r>
      <w:r>
        <w:t xml:space="preserve">not </w:t>
      </w:r>
      <w:r w:rsidR="00E701E7">
        <w:t xml:space="preserve">register </w:t>
      </w:r>
      <w:r>
        <w:t>on national holidays.</w:t>
      </w:r>
    </w:p>
    <w:p w14:paraId="1BB628C4" w14:textId="08823D06" w:rsidR="00307C46" w:rsidRPr="0004791E" w:rsidRDefault="00307C46" w:rsidP="00531C2E">
      <w:pPr>
        <w:pStyle w:val="StyleHeading2Sub-headingH2ChapterNumberAppendixLetterchnh"/>
      </w:pPr>
      <w:bookmarkStart w:id="58" w:name="_Toc472937929"/>
      <w:r>
        <w:t>User Interface</w:t>
      </w:r>
      <w:bookmarkEnd w:id="58"/>
      <w:r w:rsidRPr="0004791E">
        <w:t xml:space="preserve"> </w:t>
      </w:r>
    </w:p>
    <w:p w14:paraId="1DDA0646" w14:textId="6D188CDF" w:rsidR="009F5790" w:rsidRDefault="00A318D4" w:rsidP="00531C2E">
      <w:pPr>
        <w:pStyle w:val="ListParagraph"/>
        <w:numPr>
          <w:ilvl w:val="1"/>
          <w:numId w:val="16"/>
        </w:numPr>
      </w:pPr>
      <w:r>
        <w:t xml:space="preserve">The </w:t>
      </w:r>
      <w:r w:rsidR="009B1AA4">
        <w:t>Labels of the form</w:t>
      </w:r>
      <w:r w:rsidR="00517857">
        <w:t xml:space="preserve"> shall be bold</w:t>
      </w:r>
    </w:p>
    <w:p w14:paraId="26121109" w14:textId="159652DC" w:rsidR="00517857" w:rsidRDefault="009B1AA4" w:rsidP="00531C2E">
      <w:pPr>
        <w:pStyle w:val="ListParagraph"/>
        <w:numPr>
          <w:ilvl w:val="1"/>
          <w:numId w:val="16"/>
        </w:numPr>
      </w:pPr>
      <w:r>
        <w:t>All the by drop down menus should have a default option</w:t>
      </w:r>
    </w:p>
    <w:p w14:paraId="1E243CAB" w14:textId="50997A2C" w:rsidR="00517857" w:rsidRDefault="009B1AA4" w:rsidP="00531C2E">
      <w:pPr>
        <w:pStyle w:val="ListParagraph"/>
        <w:numPr>
          <w:ilvl w:val="1"/>
          <w:numId w:val="16"/>
        </w:numPr>
      </w:pPr>
      <w:r>
        <w:t>Mandatory fiel</w:t>
      </w:r>
      <w:r w:rsidR="00531C2E">
        <w:t>d</w:t>
      </w:r>
      <w:r>
        <w:t xml:space="preserve">s should be marked by </w:t>
      </w:r>
      <w:proofErr w:type="spellStart"/>
      <w:r>
        <w:t>astricks</w:t>
      </w:r>
      <w:proofErr w:type="spellEnd"/>
    </w:p>
    <w:p w14:paraId="25B3E02F" w14:textId="08DE4EF9" w:rsidR="00517857" w:rsidRDefault="00517857" w:rsidP="00531C2E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FCE4EB1" w14:textId="77777777" w:rsidR="008D7A48" w:rsidRDefault="008D7A48" w:rsidP="00531C2E"/>
    <w:p w14:paraId="75481756" w14:textId="4DD21EB5" w:rsidR="00F8175B" w:rsidRPr="0004791E" w:rsidRDefault="00F8175B" w:rsidP="00531C2E">
      <w:pPr>
        <w:pStyle w:val="StyleHeading2Sub-headingH2ChapterNumberAppendixLetterchnh"/>
      </w:pPr>
      <w:bookmarkStart w:id="59" w:name="_Toc472937930"/>
      <w:r>
        <w:t>Security</w:t>
      </w:r>
      <w:bookmarkEnd w:id="59"/>
    </w:p>
    <w:p w14:paraId="0E9A01BA" w14:textId="0AE8095F" w:rsidR="008D7A48" w:rsidRDefault="008D7A48" w:rsidP="00531C2E">
      <w:pPr>
        <w:pStyle w:val="ListParagraph"/>
        <w:numPr>
          <w:ilvl w:val="0"/>
          <w:numId w:val="19"/>
        </w:numPr>
      </w:pPr>
      <w:r>
        <w:t>R</w:t>
      </w:r>
      <w:r w:rsidR="006F29C7">
        <w:t>emember my C</w:t>
      </w:r>
      <w:r>
        <w:t>redential</w:t>
      </w:r>
      <w:r w:rsidR="006F29C7">
        <w:t>s</w:t>
      </w:r>
      <w:r>
        <w:t xml:space="preserve"> option should save username and password in html cookies.</w:t>
      </w:r>
    </w:p>
    <w:p w14:paraId="7A09A4C8" w14:textId="181323C4" w:rsidR="00F8175B" w:rsidRPr="009F5790" w:rsidRDefault="00531C2E" w:rsidP="00531C2E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r w:rsidR="00F9098E">
        <w:t>eClassroom</w:t>
      </w:r>
      <w:proofErr w:type="spellEnd"/>
      <w:r w:rsidR="00F9098E">
        <w:t xml:space="preserve"> </w:t>
      </w:r>
      <w:r w:rsidR="003952B2">
        <w:t>will allow</w:t>
      </w:r>
      <w:r w:rsidR="008D7A48">
        <w:t xml:space="preserve"> </w:t>
      </w:r>
      <w:r w:rsidR="006F29C7">
        <w:t xml:space="preserve">the user to </w:t>
      </w:r>
      <w:proofErr w:type="gramStart"/>
      <w:r w:rsidR="006F29C7">
        <w:t>Cancel</w:t>
      </w:r>
      <w:proofErr w:type="gramEnd"/>
      <w:r w:rsidR="006F29C7">
        <w:t xml:space="preserve"> the application</w:t>
      </w:r>
      <w:r w:rsidR="003952B2">
        <w:t xml:space="preserve"> at any point.</w:t>
      </w:r>
    </w:p>
    <w:p w14:paraId="502F6280" w14:textId="761C7D2E" w:rsidR="009F5790" w:rsidRPr="009F5790" w:rsidRDefault="009F5790" w:rsidP="00531C2E">
      <w:pPr>
        <w:pStyle w:val="StyleHeading1H1Mainheading1Heading1Heading10Head1h1Sec"/>
      </w:pPr>
      <w:bookmarkStart w:id="60" w:name="_Toc144299929"/>
      <w:bookmarkStart w:id="61" w:name="_Toc145125015"/>
      <w:bookmarkStart w:id="62" w:name="_Toc165439513"/>
      <w:bookmarkStart w:id="63" w:name="_Toc186019622"/>
      <w:bookmarkStart w:id="64" w:name="_Toc472937931"/>
      <w:r w:rsidRPr="009F5790">
        <w:t>Extension Points</w:t>
      </w:r>
      <w:bookmarkEnd w:id="60"/>
      <w:bookmarkEnd w:id="61"/>
      <w:bookmarkEnd w:id="62"/>
      <w:bookmarkEnd w:id="63"/>
      <w:bookmarkEnd w:id="64"/>
    </w:p>
    <w:p w14:paraId="5198B509" w14:textId="3C32D344" w:rsidR="00DE247D" w:rsidRPr="0004791E" w:rsidRDefault="00DE247D" w:rsidP="00531C2E">
      <w:pPr>
        <w:pStyle w:val="StyleHeading2Sub-headingH2ChapterNumberAppendixLetterchnh"/>
      </w:pPr>
      <w:bookmarkStart w:id="65" w:name="_Toc472937932"/>
      <w:bookmarkStart w:id="66" w:name="_Toc122945797"/>
      <w:bookmarkStart w:id="67" w:name="_Toc123634717"/>
      <w:bookmarkStart w:id="68" w:name="_Toc165439514"/>
      <w:bookmarkStart w:id="69" w:name="_Toc186019623"/>
      <w:r w:rsidRPr="0004791E">
        <w:t xml:space="preserve">Extension in </w:t>
      </w:r>
      <w:r>
        <w:t xml:space="preserve">Alternate </w:t>
      </w:r>
      <w:proofErr w:type="gramStart"/>
      <w:r>
        <w:t xml:space="preserve">Flow </w:t>
      </w:r>
      <w:r w:rsidR="00EA7593">
        <w:t xml:space="preserve"> </w:t>
      </w:r>
      <w:r>
        <w:t>1</w:t>
      </w:r>
      <w:proofErr w:type="gramEnd"/>
      <w:r w:rsidRPr="0004791E">
        <w:t>:</w:t>
      </w:r>
      <w:bookmarkEnd w:id="65"/>
      <w:r w:rsidRPr="0004791E">
        <w:t xml:space="preserve"> </w:t>
      </w:r>
    </w:p>
    <w:p w14:paraId="62FF771A" w14:textId="3A01BE3C" w:rsidR="00DE247D" w:rsidRPr="00DE247D" w:rsidRDefault="00DE247D" w:rsidP="00531C2E">
      <w:r w:rsidRPr="00DE247D">
        <w:t xml:space="preserve">In step 7, if the </w:t>
      </w:r>
      <w:r w:rsidR="00531C2E">
        <w:t>employee</w:t>
      </w:r>
      <w:r w:rsidRPr="00DE247D">
        <w:t xml:space="preserve"> has entered wrong user </w:t>
      </w:r>
      <w:proofErr w:type="gramStart"/>
      <w:r w:rsidRPr="00DE247D">
        <w:t>credentials :</w:t>
      </w:r>
      <w:proofErr w:type="gramEnd"/>
    </w:p>
    <w:p w14:paraId="3C62BE38" w14:textId="77777777" w:rsidR="006C53AA" w:rsidRDefault="006C53AA" w:rsidP="00531C2E">
      <w:r>
        <w:t xml:space="preserve">1. </w:t>
      </w:r>
      <w:r w:rsidR="00DE247D" w:rsidRPr="00DE247D">
        <w:t>The system prompts the user to re-enter the credentials</w:t>
      </w:r>
    </w:p>
    <w:p w14:paraId="74CD0A73" w14:textId="77777777" w:rsidR="006C53AA" w:rsidRDefault="006C53AA" w:rsidP="00531C2E">
      <w:r>
        <w:t xml:space="preserve">2. </w:t>
      </w:r>
      <w:r w:rsidR="00DE247D">
        <w:t>User e</w:t>
      </w:r>
      <w:r>
        <w:t>nters the username and password</w:t>
      </w:r>
    </w:p>
    <w:p w14:paraId="26249805" w14:textId="7D62D6F2" w:rsidR="00DE247D" w:rsidRPr="006C53AA" w:rsidRDefault="006C53AA" w:rsidP="00531C2E">
      <w:r>
        <w:t xml:space="preserve">3. </w:t>
      </w:r>
      <w:r w:rsidR="00DE247D">
        <w:t xml:space="preserve">The system takes user to the </w:t>
      </w:r>
      <w:r w:rsidR="00DE247D" w:rsidRPr="00B22A32">
        <w:rPr>
          <w:b/>
        </w:rPr>
        <w:t>Step 3</w:t>
      </w:r>
      <w:r w:rsidR="00DE247D">
        <w:t xml:space="preserve"> of </w:t>
      </w:r>
      <w:r w:rsidR="00DE247D" w:rsidRPr="00B22A32">
        <w:rPr>
          <w:b/>
        </w:rPr>
        <w:t>Basic Flow</w:t>
      </w:r>
    </w:p>
    <w:p w14:paraId="79AAF70E" w14:textId="77777777" w:rsidR="006C53AA" w:rsidRDefault="006C53AA" w:rsidP="00531C2E"/>
    <w:p w14:paraId="3B0CFABF" w14:textId="6B01F410" w:rsidR="009F5790" w:rsidRPr="009F5790" w:rsidRDefault="009F5790" w:rsidP="00531C2E">
      <w:pPr>
        <w:pStyle w:val="StyleHeading1H1Mainheading1Heading1Heading10Head1h1Sec"/>
      </w:pPr>
      <w:bookmarkStart w:id="70" w:name="_Toc144299930"/>
      <w:bookmarkStart w:id="71" w:name="_Toc145125016"/>
      <w:bookmarkStart w:id="72" w:name="_Toc165439515"/>
      <w:bookmarkStart w:id="73" w:name="_Toc186019624"/>
      <w:bookmarkStart w:id="74" w:name="_Toc472937934"/>
      <w:bookmarkEnd w:id="66"/>
      <w:bookmarkEnd w:id="67"/>
      <w:bookmarkEnd w:id="68"/>
      <w:bookmarkEnd w:id="69"/>
      <w:r w:rsidRPr="009F5790">
        <w:t>Business Rules</w:t>
      </w:r>
      <w:bookmarkEnd w:id="70"/>
      <w:bookmarkEnd w:id="71"/>
      <w:bookmarkEnd w:id="72"/>
      <w:bookmarkEnd w:id="73"/>
      <w:bookmarkEnd w:id="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4"/>
        <w:gridCol w:w="3629"/>
        <w:gridCol w:w="2946"/>
      </w:tblGrid>
      <w:tr w:rsidR="009F5790" w:rsidRPr="009F5790" w14:paraId="5DA241AB" w14:textId="77777777" w:rsidTr="008D7A48">
        <w:trPr>
          <w:trHeight w:val="479"/>
          <w:tblHeader/>
        </w:trPr>
        <w:tc>
          <w:tcPr>
            <w:tcW w:w="2264" w:type="dxa"/>
            <w:shd w:val="clear" w:color="auto" w:fill="F3F3F3"/>
          </w:tcPr>
          <w:p w14:paraId="1ACB541A" w14:textId="77777777" w:rsidR="009F5790" w:rsidRPr="009F5790" w:rsidRDefault="009F5790" w:rsidP="00531C2E">
            <w:r w:rsidRPr="009F5790">
              <w:t>Business Rule Name</w:t>
            </w:r>
          </w:p>
        </w:tc>
        <w:tc>
          <w:tcPr>
            <w:tcW w:w="3629" w:type="dxa"/>
            <w:shd w:val="clear" w:color="auto" w:fill="F3F3F3"/>
          </w:tcPr>
          <w:p w14:paraId="05661A87" w14:textId="77777777" w:rsidR="009F5790" w:rsidRPr="009F5790" w:rsidRDefault="009F5790" w:rsidP="00531C2E">
            <w:r w:rsidRPr="009F5790">
              <w:t>Business Rule Description</w:t>
            </w:r>
          </w:p>
        </w:tc>
        <w:tc>
          <w:tcPr>
            <w:tcW w:w="2946" w:type="dxa"/>
            <w:shd w:val="clear" w:color="auto" w:fill="F3F3F3"/>
          </w:tcPr>
          <w:p w14:paraId="39145F8C" w14:textId="77777777" w:rsidR="009F5790" w:rsidRPr="009F5790" w:rsidRDefault="009F5790" w:rsidP="00531C2E">
            <w:r w:rsidRPr="009F5790">
              <w:t>System action (if BR fails)</w:t>
            </w:r>
          </w:p>
        </w:tc>
      </w:tr>
      <w:tr w:rsidR="00026079" w:rsidRPr="00026079" w14:paraId="5E4F9659" w14:textId="77777777" w:rsidTr="008D7A48">
        <w:trPr>
          <w:trHeight w:val="894"/>
        </w:trPr>
        <w:tc>
          <w:tcPr>
            <w:tcW w:w="2264" w:type="dxa"/>
          </w:tcPr>
          <w:p w14:paraId="34BE25B9" w14:textId="59DE3875" w:rsidR="009F5790" w:rsidRPr="00026079" w:rsidRDefault="000A2360" w:rsidP="00531C2E">
            <w:pPr>
              <w:pStyle w:val="infoblue"/>
            </w:pPr>
            <w:r w:rsidRPr="00026079">
              <w:t>BR01</w:t>
            </w:r>
          </w:p>
        </w:tc>
        <w:tc>
          <w:tcPr>
            <w:tcW w:w="3629" w:type="dxa"/>
          </w:tcPr>
          <w:p w14:paraId="7DB9F38F" w14:textId="5EF25AE9" w:rsidR="009F5790" w:rsidRPr="00026079" w:rsidRDefault="000A2360" w:rsidP="00531C2E">
            <w:pPr>
              <w:pStyle w:val="infoblue"/>
            </w:pPr>
            <w:r w:rsidRPr="00026079">
              <w:t>User must be valid</w:t>
            </w:r>
          </w:p>
        </w:tc>
        <w:tc>
          <w:tcPr>
            <w:tcW w:w="2946" w:type="dxa"/>
          </w:tcPr>
          <w:p w14:paraId="61C1AE7B" w14:textId="4CEE7734" w:rsidR="009F5790" w:rsidRPr="00026079" w:rsidRDefault="00DE7A69" w:rsidP="00531C2E">
            <w:pPr>
              <w:pStyle w:val="infoblue"/>
            </w:pPr>
            <w:r>
              <w:t>User is prompted to re-enter</w:t>
            </w:r>
            <w:r w:rsidR="00893E99" w:rsidRPr="00026079">
              <w:t xml:space="preserve"> the login credentials</w:t>
            </w:r>
          </w:p>
        </w:tc>
      </w:tr>
      <w:tr w:rsidR="00026079" w:rsidRPr="00531C2E" w14:paraId="49347A52" w14:textId="77777777" w:rsidTr="008D7A48">
        <w:trPr>
          <w:trHeight w:val="894"/>
        </w:trPr>
        <w:tc>
          <w:tcPr>
            <w:tcW w:w="2264" w:type="dxa"/>
          </w:tcPr>
          <w:p w14:paraId="7155FEA1" w14:textId="7D4585CF" w:rsidR="000A2360" w:rsidRPr="00A01CDE" w:rsidRDefault="000A2360" w:rsidP="00531C2E">
            <w:pPr>
              <w:pStyle w:val="infoblue"/>
            </w:pPr>
            <w:r w:rsidRPr="00A01CDE">
              <w:t>BR02</w:t>
            </w:r>
          </w:p>
        </w:tc>
        <w:tc>
          <w:tcPr>
            <w:tcW w:w="3629" w:type="dxa"/>
          </w:tcPr>
          <w:p w14:paraId="2B12A79A" w14:textId="77777777" w:rsidR="00A01CDE" w:rsidRPr="00A01CDE" w:rsidRDefault="00A01CDE" w:rsidP="00531C2E">
            <w:pPr>
              <w:pStyle w:val="infoblue"/>
            </w:pPr>
            <w:r w:rsidRPr="00A01CDE">
              <w:t>Required Fields on the my profile</w:t>
            </w:r>
          </w:p>
          <w:p w14:paraId="0B16553C" w14:textId="42BE15BC" w:rsidR="000A2360" w:rsidRPr="00A01CDE" w:rsidRDefault="00A01CDE" w:rsidP="00531C2E">
            <w:pPr>
              <w:pStyle w:val="infoblue"/>
            </w:pPr>
            <w:r w:rsidRPr="00A01CDE">
              <w:t xml:space="preserve">Page should be filled </w:t>
            </w:r>
          </w:p>
        </w:tc>
        <w:tc>
          <w:tcPr>
            <w:tcW w:w="2946" w:type="dxa"/>
          </w:tcPr>
          <w:p w14:paraId="72D0A41A" w14:textId="79406880" w:rsidR="000A2360" w:rsidRPr="00A01CDE" w:rsidRDefault="008D7A48" w:rsidP="00531C2E">
            <w:pPr>
              <w:pStyle w:val="infoblue"/>
            </w:pPr>
            <w:r w:rsidRPr="00A01CDE">
              <w:t>Displays error</w:t>
            </w:r>
            <w:r w:rsidR="00A01CDE" w:rsidRPr="00A01CDE">
              <w:t xml:space="preserve"> message “Please fill the required fields</w:t>
            </w:r>
            <w:r w:rsidRPr="00A01CDE">
              <w:t>”</w:t>
            </w:r>
          </w:p>
        </w:tc>
      </w:tr>
      <w:tr w:rsidR="00A01CDE" w:rsidRPr="00531C2E" w14:paraId="46D9BAD3" w14:textId="77777777" w:rsidTr="008D7A48">
        <w:trPr>
          <w:trHeight w:val="894"/>
        </w:trPr>
        <w:tc>
          <w:tcPr>
            <w:tcW w:w="2264" w:type="dxa"/>
          </w:tcPr>
          <w:p w14:paraId="48DAF6A3" w14:textId="29E11655" w:rsidR="00A01CDE" w:rsidRPr="00A01CDE" w:rsidRDefault="00A01CDE" w:rsidP="00531C2E">
            <w:pPr>
              <w:pStyle w:val="infoblue"/>
            </w:pPr>
            <w:r>
              <w:t>BR03</w:t>
            </w:r>
          </w:p>
        </w:tc>
        <w:tc>
          <w:tcPr>
            <w:tcW w:w="3629" w:type="dxa"/>
          </w:tcPr>
          <w:p w14:paraId="1334B16C" w14:textId="3B228103" w:rsidR="00A01CDE" w:rsidRPr="00A01CDE" w:rsidRDefault="00A01CDE" w:rsidP="00531C2E">
            <w:pPr>
              <w:pStyle w:val="infoblue"/>
            </w:pPr>
            <w:r>
              <w:t>Password should be of correct pattern</w:t>
            </w:r>
          </w:p>
        </w:tc>
        <w:tc>
          <w:tcPr>
            <w:tcW w:w="2946" w:type="dxa"/>
          </w:tcPr>
          <w:p w14:paraId="6787266B" w14:textId="40D33721" w:rsidR="00A01CDE" w:rsidRPr="00A01CDE" w:rsidRDefault="00A01CDE" w:rsidP="00531C2E">
            <w:pPr>
              <w:pStyle w:val="infoblue"/>
            </w:pPr>
            <w:r>
              <w:t>Display error message ”Enter the password in prescribed format”</w:t>
            </w:r>
          </w:p>
        </w:tc>
      </w:tr>
    </w:tbl>
    <w:p w14:paraId="5FCAD465" w14:textId="1B537752" w:rsidR="009F5790" w:rsidRPr="009F5790" w:rsidRDefault="009F5790" w:rsidP="00B41472">
      <w:pPr>
        <w:pStyle w:val="StyleHeading1H1Mainheading1Heading1Heading10Head1h1Sec"/>
      </w:pPr>
      <w:bookmarkStart w:id="75" w:name="_Toc144299931"/>
      <w:bookmarkStart w:id="76" w:name="_Toc145125017"/>
      <w:bookmarkStart w:id="77" w:name="_Toc165439516"/>
      <w:bookmarkStart w:id="78" w:name="_Toc186019625"/>
      <w:bookmarkStart w:id="79" w:name="_Toc472937935"/>
      <w:r w:rsidRPr="009F5790">
        <w:lastRenderedPageBreak/>
        <w:t>Diagrams</w:t>
      </w:r>
      <w:bookmarkEnd w:id="75"/>
      <w:bookmarkEnd w:id="76"/>
      <w:bookmarkEnd w:id="77"/>
      <w:bookmarkEnd w:id="78"/>
      <w:bookmarkEnd w:id="79"/>
    </w:p>
    <w:p w14:paraId="5DED885D" w14:textId="39638434" w:rsidR="00132C4A" w:rsidRDefault="009F5790" w:rsidP="00F9098E">
      <w:pPr>
        <w:pStyle w:val="StyleHeading2Sub-headingH2ChapterNumberAppendixLetterchnh"/>
      </w:pPr>
      <w:bookmarkStart w:id="80" w:name="_Toc144299932"/>
      <w:bookmarkStart w:id="81" w:name="_Toc145125018"/>
      <w:bookmarkStart w:id="82" w:name="_Toc165439517"/>
      <w:bookmarkStart w:id="83" w:name="_Toc186019626"/>
      <w:bookmarkStart w:id="84" w:name="_Toc472937936"/>
      <w:r w:rsidRPr="009F5790">
        <w:t>Use Case Diagram</w:t>
      </w:r>
      <w:bookmarkEnd w:id="80"/>
      <w:bookmarkEnd w:id="81"/>
      <w:bookmarkEnd w:id="82"/>
      <w:bookmarkEnd w:id="83"/>
      <w:r w:rsidR="00794598">
        <w:t xml:space="preserve"> for</w:t>
      </w:r>
      <w:bookmarkEnd w:id="84"/>
      <w:r w:rsidR="00794598">
        <w:t xml:space="preserve"> </w:t>
      </w:r>
    </w:p>
    <w:p w14:paraId="0E5E6F4E" w14:textId="77777777" w:rsidR="00C45207" w:rsidRDefault="00C45207" w:rsidP="00531C2E">
      <w:pPr>
        <w:pStyle w:val="infoblue"/>
        <w:rPr>
          <w:noProof/>
          <w:lang w:val="en-US"/>
        </w:rPr>
      </w:pPr>
    </w:p>
    <w:p w14:paraId="034BDB38" w14:textId="57A7FD82" w:rsidR="009F5790" w:rsidRPr="009F5790" w:rsidRDefault="00980FB1" w:rsidP="00F9098E">
      <w:pPr>
        <w:pStyle w:val="infoblue"/>
      </w:pPr>
      <w:r>
        <w:rPr>
          <w:noProof/>
          <w:lang w:val="en-US"/>
        </w:rPr>
        <w:drawing>
          <wp:inline distT="0" distB="0" distL="0" distR="0" wp14:anchorId="62B53F90" wp14:editId="0975A4F6">
            <wp:extent cx="6479540" cy="4164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DE9C" w14:textId="5C6FF6E7" w:rsidR="009F5790" w:rsidRPr="009F5790" w:rsidRDefault="009F5790" w:rsidP="00531C2E">
      <w:pPr>
        <w:pStyle w:val="StyleHeading1H1Mainheading1Heading1Heading10Head1h1Sec"/>
      </w:pPr>
      <w:bookmarkStart w:id="85" w:name="_Toc144299934"/>
      <w:bookmarkStart w:id="86" w:name="_Toc145125020"/>
      <w:bookmarkStart w:id="87" w:name="_Toc165439519"/>
      <w:bookmarkStart w:id="88" w:name="_Toc186019628"/>
      <w:bookmarkStart w:id="89" w:name="_Toc472937937"/>
      <w:r w:rsidRPr="009F5790">
        <w:lastRenderedPageBreak/>
        <w:t>Scenarios</w:t>
      </w:r>
      <w:bookmarkEnd w:id="85"/>
      <w:bookmarkEnd w:id="86"/>
      <w:bookmarkEnd w:id="87"/>
      <w:bookmarkEnd w:id="88"/>
      <w:bookmarkEnd w:id="89"/>
    </w:p>
    <w:p w14:paraId="472550AD" w14:textId="0F3FD2FC" w:rsidR="009F5790" w:rsidRPr="009F5790" w:rsidRDefault="009F5790" w:rsidP="00531C2E">
      <w:pPr>
        <w:pStyle w:val="StyleHeading2Sub-headingH2ChapterNumberAppendixLetterchnh"/>
      </w:pPr>
      <w:bookmarkStart w:id="90" w:name="_Toc144299935"/>
      <w:bookmarkStart w:id="91" w:name="_Toc145125021"/>
      <w:bookmarkStart w:id="92" w:name="_Toc165439520"/>
      <w:bookmarkStart w:id="93" w:name="_Toc186019629"/>
      <w:bookmarkStart w:id="94" w:name="_Toc472937938"/>
      <w:r w:rsidRPr="009F5790">
        <w:t>Success Scenarios</w:t>
      </w:r>
      <w:bookmarkEnd w:id="90"/>
      <w:bookmarkEnd w:id="91"/>
      <w:bookmarkEnd w:id="92"/>
      <w:bookmarkEnd w:id="93"/>
      <w:bookmarkEnd w:id="94"/>
    </w:p>
    <w:p w14:paraId="51113A37" w14:textId="0DB104EA" w:rsidR="009F5790" w:rsidRPr="009F5790" w:rsidRDefault="009F5790" w:rsidP="00531C2E"/>
    <w:p w14:paraId="686040F8" w14:textId="67628FAF" w:rsidR="00624818" w:rsidRDefault="00B41472" w:rsidP="00531C2E">
      <w:pPr>
        <w:pStyle w:val="NormalNotesBulleted"/>
        <w:numPr>
          <w:ilvl w:val="0"/>
          <w:numId w:val="7"/>
        </w:numPr>
      </w:pPr>
      <w:r>
        <w:t>Login to</w:t>
      </w:r>
      <w:r w:rsidR="00624818" w:rsidRPr="00913ACC">
        <w:t xml:space="preserve"> </w:t>
      </w:r>
      <w:proofErr w:type="spellStart"/>
      <w:r w:rsidR="00F9098E">
        <w:t>eClassroom</w:t>
      </w:r>
      <w:proofErr w:type="spellEnd"/>
      <w:r w:rsidR="00F9098E">
        <w:t xml:space="preserve"> </w:t>
      </w:r>
      <w:r>
        <w:t xml:space="preserve">and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of user</w:t>
      </w:r>
      <w:r w:rsidR="00624818">
        <w:t xml:space="preserve"> profile.</w:t>
      </w:r>
    </w:p>
    <w:p w14:paraId="79B733D1" w14:textId="25D50481" w:rsidR="00624818" w:rsidRDefault="00B41472" w:rsidP="00624818">
      <w:pPr>
        <w:pStyle w:val="ListParagraph"/>
        <w:numPr>
          <w:ilvl w:val="0"/>
          <w:numId w:val="7"/>
        </w:numPr>
      </w:pPr>
      <w:r>
        <w:t xml:space="preserve">Login to </w:t>
      </w:r>
      <w:proofErr w:type="spellStart"/>
      <w:r>
        <w:t>e</w:t>
      </w:r>
      <w:r w:rsidR="00624818" w:rsidRPr="00531C2E">
        <w:t>Class</w:t>
      </w:r>
      <w:r>
        <w:t>room</w:t>
      </w:r>
      <w:proofErr w:type="spellEnd"/>
      <w:r>
        <w:t xml:space="preserve"> on second attempt and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updation</w:t>
      </w:r>
      <w:proofErr w:type="spellEnd"/>
      <w:r>
        <w:t xml:space="preserve"> of user</w:t>
      </w:r>
      <w:r w:rsidR="00624818" w:rsidRPr="00531C2E">
        <w:t xml:space="preserve"> profile</w:t>
      </w:r>
    </w:p>
    <w:p w14:paraId="781A9476" w14:textId="15878298" w:rsidR="00B41472" w:rsidRPr="00531C2E" w:rsidRDefault="00B41472" w:rsidP="00B41472">
      <w:pPr>
        <w:pStyle w:val="ListParagraph"/>
        <w:numPr>
          <w:ilvl w:val="0"/>
          <w:numId w:val="7"/>
        </w:numPr>
      </w:pPr>
      <w:r w:rsidRPr="00B41472">
        <w:t xml:space="preserve">Login to </w:t>
      </w:r>
      <w:proofErr w:type="spellStart"/>
      <w:r w:rsidRPr="00B41472">
        <w:t>eClassroom</w:t>
      </w:r>
      <w:proofErr w:type="spellEnd"/>
      <w:r w:rsidRPr="00B41472">
        <w:t xml:space="preserve"> and user updates correct Profile details on Second attempt</w:t>
      </w:r>
    </w:p>
    <w:p w14:paraId="17B36821" w14:textId="7AFC06A6" w:rsidR="009F5790" w:rsidRPr="009F5790" w:rsidRDefault="009F5790" w:rsidP="00531C2E">
      <w:pPr>
        <w:pStyle w:val="StyleHeading2Sub-headingH2ChapterNumberAppendixLetterchnh"/>
      </w:pPr>
      <w:bookmarkStart w:id="95" w:name="_Toc144299936"/>
      <w:bookmarkStart w:id="96" w:name="_Toc145125022"/>
      <w:bookmarkStart w:id="97" w:name="_Toc165439521"/>
      <w:bookmarkStart w:id="98" w:name="_Toc186019630"/>
      <w:bookmarkStart w:id="99" w:name="_Toc472937939"/>
      <w:r w:rsidRPr="009F5790">
        <w:t>Failure Scenarios</w:t>
      </w:r>
      <w:bookmarkEnd w:id="95"/>
      <w:bookmarkEnd w:id="96"/>
      <w:bookmarkEnd w:id="97"/>
      <w:bookmarkEnd w:id="98"/>
      <w:bookmarkEnd w:id="99"/>
    </w:p>
    <w:p w14:paraId="67A8A301" w14:textId="77777777" w:rsidR="00982C75" w:rsidRPr="00F258A6" w:rsidRDefault="00982C75" w:rsidP="00531C2E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531C2E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531C2E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338ADB1" w14:textId="542A9723" w:rsidR="009F5790" w:rsidRDefault="00982C75" w:rsidP="00B41472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00F50C0F" w14:textId="77777777" w:rsidR="00B41472" w:rsidRPr="009F5790" w:rsidRDefault="00B41472" w:rsidP="00B41472">
      <w:pPr>
        <w:pStyle w:val="NormalNotesBulleted"/>
        <w:numPr>
          <w:ilvl w:val="0"/>
          <w:numId w:val="0"/>
        </w:numPr>
        <w:ind w:left="360"/>
      </w:pPr>
    </w:p>
    <w:p w14:paraId="506C29A1" w14:textId="7FB1F455" w:rsidR="009F5790" w:rsidRPr="009F5790" w:rsidRDefault="009F5790" w:rsidP="00531C2E">
      <w:pPr>
        <w:pStyle w:val="StyleHeading1H1Mainheading1Heading1Heading10Head1h1Sec"/>
      </w:pPr>
      <w:bookmarkStart w:id="100" w:name="_Toc144299937"/>
      <w:bookmarkStart w:id="101" w:name="_Toc145125023"/>
      <w:bookmarkStart w:id="102" w:name="_Toc165439522"/>
      <w:bookmarkStart w:id="103" w:name="_Toc186019631"/>
      <w:bookmarkStart w:id="104" w:name="_Toc472937940"/>
      <w:r w:rsidRPr="009F5790">
        <w:t>Issues</w:t>
      </w:r>
      <w:bookmarkEnd w:id="100"/>
      <w:bookmarkEnd w:id="101"/>
      <w:bookmarkEnd w:id="102"/>
      <w:bookmarkEnd w:id="103"/>
      <w:bookmarkEnd w:id="104"/>
    </w:p>
    <w:p w14:paraId="3B4B31B3" w14:textId="4D76C03C" w:rsidR="009F5790" w:rsidRPr="00D26199" w:rsidRDefault="00B95EBB" w:rsidP="00531C2E">
      <w:pPr>
        <w:pStyle w:val="NormalNotesBulleted"/>
        <w:numPr>
          <w:ilvl w:val="0"/>
          <w:numId w:val="7"/>
        </w:numPr>
      </w:pPr>
      <w:r w:rsidRPr="00D26199">
        <w:t>What is the maximum size of username a</w:t>
      </w:r>
      <w:r w:rsidR="00620D83">
        <w:t xml:space="preserve">nd </w:t>
      </w:r>
      <w:proofErr w:type="gramStart"/>
      <w:r w:rsidR="00620D83">
        <w:t>password</w:t>
      </w:r>
      <w:r w:rsidRPr="00D26199">
        <w:t xml:space="preserve"> ?</w:t>
      </w:r>
      <w:proofErr w:type="gramEnd"/>
    </w:p>
    <w:p w14:paraId="2FA2F15C" w14:textId="6A12B9ED" w:rsidR="00B95EBB" w:rsidRPr="00D26199" w:rsidRDefault="00B95EBB" w:rsidP="00531C2E">
      <w:pPr>
        <w:pStyle w:val="NormalNotesBulleted"/>
        <w:numPr>
          <w:ilvl w:val="0"/>
          <w:numId w:val="7"/>
        </w:numPr>
      </w:pPr>
      <w:r w:rsidRPr="00D26199">
        <w:t xml:space="preserve">What if the user is blocked </w:t>
      </w:r>
      <w:r w:rsidR="00620D83">
        <w:t>after invalid login attempts after</w:t>
      </w:r>
      <w:r w:rsidRPr="00D26199">
        <w:t xml:space="preserve"> three </w:t>
      </w:r>
      <w:proofErr w:type="gramStart"/>
      <w:r w:rsidRPr="00D26199">
        <w:t>times ?</w:t>
      </w:r>
      <w:proofErr w:type="gramEnd"/>
    </w:p>
    <w:p w14:paraId="7CC62646" w14:textId="2FA53FD5" w:rsidR="009F5790" w:rsidRPr="009F5790" w:rsidRDefault="009F5790" w:rsidP="00531C2E">
      <w:pPr>
        <w:pStyle w:val="StyleHeading1H1Mainheading1Heading1Heading10Head1h1Sec"/>
      </w:pPr>
      <w:bookmarkStart w:id="105" w:name="_Toc144299938"/>
      <w:bookmarkStart w:id="106" w:name="_Toc145125024"/>
      <w:bookmarkStart w:id="107" w:name="_Toc165439523"/>
      <w:bookmarkStart w:id="108" w:name="_Toc186019632"/>
      <w:bookmarkStart w:id="109" w:name="_Toc472937941"/>
      <w:r w:rsidRPr="009F5790">
        <w:t>UI Specifications</w:t>
      </w:r>
      <w:bookmarkEnd w:id="105"/>
      <w:bookmarkEnd w:id="106"/>
      <w:bookmarkEnd w:id="107"/>
      <w:bookmarkEnd w:id="108"/>
      <w:bookmarkEnd w:id="109"/>
    </w:p>
    <w:p w14:paraId="58B743EA" w14:textId="77777777" w:rsidR="009F5790" w:rsidRPr="009F5790" w:rsidRDefault="009F5790" w:rsidP="00531C2E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531C2E"/>
    <w:p w14:paraId="0A1EEE56" w14:textId="77777777" w:rsidR="009F5790" w:rsidRPr="009F5790" w:rsidRDefault="009F5790" w:rsidP="00531C2E"/>
    <w:p w14:paraId="5FAA00E1" w14:textId="77777777" w:rsidR="009F5790" w:rsidRPr="009F5790" w:rsidRDefault="009F5790" w:rsidP="00531C2E"/>
    <w:p w14:paraId="3D5D1008" w14:textId="6802FE12" w:rsidR="009F5790" w:rsidRPr="001C4D77" w:rsidRDefault="009F5790" w:rsidP="00531C2E">
      <w:pPr>
        <w:pStyle w:val="StyleHeading1H1Mainheading1Heading1Heading10Head1h1Sec"/>
      </w:pPr>
      <w:bookmarkStart w:id="110" w:name="_Toc144299939"/>
      <w:bookmarkStart w:id="111" w:name="_Toc145125025"/>
      <w:bookmarkStart w:id="112" w:name="_Toc165439524"/>
      <w:bookmarkStart w:id="113" w:name="_Toc186019633"/>
      <w:bookmarkStart w:id="114" w:name="_Toc472937942"/>
      <w:r w:rsidRPr="001C4D77">
        <w:lastRenderedPageBreak/>
        <w:t>Inter System Dependencies</w:t>
      </w:r>
      <w:bookmarkEnd w:id="110"/>
      <w:bookmarkEnd w:id="111"/>
      <w:bookmarkEnd w:id="112"/>
      <w:bookmarkEnd w:id="113"/>
      <w:bookmarkEnd w:id="114"/>
    </w:p>
    <w:p w14:paraId="5896F56D" w14:textId="517BDE26" w:rsidR="009F5790" w:rsidRPr="009F5790" w:rsidRDefault="009F5790" w:rsidP="00531C2E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24818">
        <w:rPr>
          <w:b/>
        </w:rPr>
        <w:t>Dashboard</w:t>
      </w:r>
      <w:r w:rsidR="006C53AA">
        <w:t xml:space="preserve">’ gets impacted due </w:t>
      </w:r>
      <w:proofErr w:type="gramStart"/>
      <w:r w:rsidR="006C53AA">
        <w:t>to :</w:t>
      </w:r>
      <w:proofErr w:type="gramEnd"/>
      <w:r w:rsidR="006C53AA">
        <w:t xml:space="preserve"> </w:t>
      </w:r>
    </w:p>
    <w:p w14:paraId="32524964" w14:textId="77777777" w:rsidR="009F5790" w:rsidRPr="009F5790" w:rsidRDefault="009F5790" w:rsidP="00531C2E"/>
    <w:p w14:paraId="19D63F4C" w14:textId="56620F51" w:rsidR="009F5790" w:rsidRPr="009F5790" w:rsidRDefault="009F5790" w:rsidP="00531C2E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531C2E"/>
    <w:p w14:paraId="7E34014E" w14:textId="3F38894C" w:rsidR="009F5790" w:rsidRPr="009F5790" w:rsidRDefault="009F5790" w:rsidP="00531C2E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</w:t>
      </w:r>
      <w:r w:rsidR="00132C4A">
        <w:t xml:space="preserve">user tries to </w:t>
      </w:r>
      <w:r w:rsidR="00624818">
        <w:t>update profile</w:t>
      </w:r>
      <w:r w:rsidR="006C53AA">
        <w:t xml:space="preserve"> witho</w:t>
      </w:r>
      <w:r w:rsidR="00DE7A69">
        <w:t>ut login, he should be denied to do so</w:t>
      </w:r>
      <w:r w:rsidR="006C53AA">
        <w:t xml:space="preserve">. </w:t>
      </w:r>
    </w:p>
    <w:p w14:paraId="2C231003" w14:textId="77777777" w:rsidR="009F5790" w:rsidRPr="009F5790" w:rsidRDefault="009F5790" w:rsidP="00531C2E"/>
    <w:p w14:paraId="2304A5FD" w14:textId="15B7FEF1" w:rsidR="009F5790" w:rsidRPr="009F5790" w:rsidRDefault="009F5790" w:rsidP="00531C2E">
      <w:pPr>
        <w:pStyle w:val="StyleHeading1H1Mainheading1Heading1Heading10Head1h1Sec"/>
      </w:pPr>
      <w:bookmarkStart w:id="115" w:name="_Toc144299940"/>
      <w:bookmarkStart w:id="116" w:name="_Toc145125026"/>
      <w:bookmarkStart w:id="117" w:name="_Toc165439525"/>
      <w:bookmarkStart w:id="118" w:name="_Toc186019634"/>
      <w:bookmarkStart w:id="119" w:name="_Toc472937943"/>
      <w:r w:rsidRPr="009F5790">
        <w:t>Integratio</w:t>
      </w:r>
      <w:bookmarkEnd w:id="115"/>
      <w:bookmarkEnd w:id="116"/>
      <w:r w:rsidRPr="009F5790">
        <w:t>n with an already existing System of the &lt;&lt;Customer&gt;&gt;</w:t>
      </w:r>
      <w:bookmarkEnd w:id="117"/>
      <w:bookmarkEnd w:id="118"/>
      <w:bookmarkEnd w:id="119"/>
    </w:p>
    <w:p w14:paraId="0460A58B" w14:textId="77777777" w:rsidR="009F5790" w:rsidRPr="009F5790" w:rsidRDefault="009F5790" w:rsidP="00531C2E"/>
    <w:p w14:paraId="2DC7A61F" w14:textId="77777777" w:rsidR="00536BBD" w:rsidRPr="00C8361D" w:rsidRDefault="00536BBD" w:rsidP="00536BBD">
      <w:pPr>
        <w:rPr>
          <w:rFonts w:ascii="Trebuchet MS" w:hAnsi="Trebuchet MS" w:cs="Times New Roman"/>
          <w:i/>
          <w:iCs w:val="0"/>
          <w:color w:val="0000FF"/>
          <w:lang w:eastAsia="en-US"/>
        </w:rPr>
      </w:pPr>
      <w:r w:rsidRPr="00C8361D">
        <w:rPr>
          <w:rFonts w:ascii="Trebuchet MS" w:hAnsi="Trebuchet MS" w:cs="Times New Roman"/>
          <w:i/>
          <w:color w:val="0000FF"/>
          <w:lang w:eastAsia="en-US"/>
        </w:rPr>
        <w:t>&lt;&lt; This is especially applicable if the project at hand is an enhancement to an existing system</w:t>
      </w:r>
      <w:proofErr w:type="gramStart"/>
      <w:r w:rsidRPr="00C8361D">
        <w:rPr>
          <w:rFonts w:ascii="Trebuchet MS" w:hAnsi="Trebuchet MS" w:cs="Times New Roman"/>
          <w:i/>
          <w:color w:val="0000FF"/>
          <w:lang w:eastAsia="en-US"/>
        </w:rPr>
        <w:t>.&gt;</w:t>
      </w:r>
      <w:proofErr w:type="gramEnd"/>
      <w:r w:rsidRPr="00C8361D">
        <w:rPr>
          <w:rFonts w:ascii="Trebuchet MS" w:hAnsi="Trebuchet MS" w:cs="Times New Roman"/>
          <w:i/>
          <w:color w:val="0000FF"/>
          <w:lang w:eastAsia="en-US"/>
        </w:rPr>
        <w:t>&gt;</w:t>
      </w:r>
    </w:p>
    <w:p w14:paraId="5F3CB1D3" w14:textId="77777777" w:rsidR="00536BBD" w:rsidRPr="009F5790" w:rsidRDefault="00536BBD" w:rsidP="00536BBD"/>
    <w:p w14:paraId="549E3FD1" w14:textId="77777777" w:rsidR="009F5790" w:rsidRPr="009F5790" w:rsidRDefault="009F5790" w:rsidP="00531C2E"/>
    <w:p w14:paraId="3DCD3818" w14:textId="77777777" w:rsidR="00536BBD" w:rsidRDefault="009F5790" w:rsidP="00536BBD">
      <w:pPr>
        <w:pStyle w:val="StyleHeading1H1Mainheading1Heading1Heading10Head1h1Sec"/>
      </w:pPr>
      <w:bookmarkStart w:id="120" w:name="_Toc144299941"/>
      <w:bookmarkStart w:id="121" w:name="_Toc145125027"/>
      <w:bookmarkStart w:id="122" w:name="_Toc165439526"/>
      <w:bookmarkStart w:id="123" w:name="_Toc186019635"/>
      <w:bookmarkStart w:id="124" w:name="_Toc472937944"/>
      <w:r w:rsidRPr="009F5790">
        <w:t>Assumptions</w:t>
      </w:r>
      <w:bookmarkEnd w:id="120"/>
      <w:bookmarkEnd w:id="121"/>
      <w:bookmarkEnd w:id="122"/>
      <w:bookmarkEnd w:id="123"/>
      <w:bookmarkEnd w:id="124"/>
    </w:p>
    <w:p w14:paraId="4784BB70" w14:textId="4A1786E3" w:rsidR="00536BBD" w:rsidRPr="00C8361D" w:rsidRDefault="00536BBD" w:rsidP="00536BBD">
      <w:pPr>
        <w:rPr>
          <w:rFonts w:ascii="Trebuchet MS" w:hAnsi="Trebuchet MS" w:cs="Times New Roman"/>
          <w:i/>
          <w:iCs w:val="0"/>
          <w:color w:val="0000FF"/>
          <w:lang w:eastAsia="en-US"/>
        </w:rPr>
      </w:pPr>
      <w:bookmarkStart w:id="125" w:name="_GoBack"/>
      <w:bookmarkEnd w:id="125"/>
      <w:r w:rsidRPr="00C8361D">
        <w:rPr>
          <w:rFonts w:ascii="Trebuchet MS" w:hAnsi="Trebuchet MS" w:cs="Times New Roman"/>
          <w:i/>
          <w:color w:val="0000FF"/>
          <w:lang w:eastAsia="en-US"/>
        </w:rPr>
        <w:t>&lt;&lt; List down all the assumptions considered by this use case&gt;&gt;</w:t>
      </w:r>
    </w:p>
    <w:p w14:paraId="1BF9BDEF" w14:textId="668CED9E" w:rsidR="00536BBD" w:rsidRDefault="00536BBD" w:rsidP="00536BBD">
      <w:pPr>
        <w:tabs>
          <w:tab w:val="left" w:pos="1395"/>
        </w:tabs>
      </w:pPr>
    </w:p>
    <w:p w14:paraId="0CF111FD" w14:textId="77777777" w:rsidR="00536BBD" w:rsidRPr="00C8361D" w:rsidRDefault="00536BBD" w:rsidP="00536BBD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 w:rsidRPr="00C8361D">
        <w:rPr>
          <w:rFonts w:ascii="Trebuchet MS" w:hAnsi="Trebuchet MS"/>
        </w:rPr>
        <w:t>The User should be authenticate.</w:t>
      </w:r>
    </w:p>
    <w:p w14:paraId="174BD208" w14:textId="26263ECA" w:rsidR="00536BBD" w:rsidRDefault="00536BBD" w:rsidP="00536BBD">
      <w:pPr>
        <w:pStyle w:val="ListParagraph"/>
        <w:numPr>
          <w:ilvl w:val="0"/>
          <w:numId w:val="30"/>
        </w:numPr>
        <w:rPr>
          <w:rFonts w:ascii="Trebuchet MS" w:hAnsi="Trebuchet MS"/>
          <w:b/>
        </w:rPr>
      </w:pPr>
      <w:r w:rsidRPr="00C8361D">
        <w:rPr>
          <w:rFonts w:ascii="Trebuchet MS" w:hAnsi="Trebuchet MS"/>
        </w:rPr>
        <w:t xml:space="preserve">User should </w:t>
      </w:r>
      <w:proofErr w:type="gramStart"/>
      <w:r w:rsidRPr="00C8361D">
        <w:rPr>
          <w:rFonts w:ascii="Trebuchet MS" w:hAnsi="Trebuchet MS"/>
        </w:rPr>
        <w:t>know  the</w:t>
      </w:r>
      <w:proofErr w:type="gramEnd"/>
      <w:r w:rsidRPr="00C8361D">
        <w:rPr>
          <w:rFonts w:ascii="Trebuchet MS" w:hAnsi="Trebuchet MS"/>
        </w:rPr>
        <w:t xml:space="preserve"> valid UR</w:t>
      </w:r>
      <w:r>
        <w:rPr>
          <w:rFonts w:ascii="Trebuchet MS" w:hAnsi="Trebuchet MS"/>
        </w:rPr>
        <w:t xml:space="preserve">L of the </w:t>
      </w:r>
      <w:proofErr w:type="spellStart"/>
      <w:r>
        <w:rPr>
          <w:rFonts w:ascii="Trebuchet MS" w:hAnsi="Trebuchet MS"/>
        </w:rPr>
        <w:t>eClassroom</w:t>
      </w:r>
      <w:proofErr w:type="spellEnd"/>
      <w:r>
        <w:rPr>
          <w:rFonts w:ascii="Trebuchet MS" w:hAnsi="Trebuchet MS"/>
        </w:rPr>
        <w:t xml:space="preserve"> website</w:t>
      </w:r>
      <w:r w:rsidRPr="00C8361D">
        <w:rPr>
          <w:rFonts w:ascii="Trebuchet MS" w:hAnsi="Trebuchet MS"/>
        </w:rPr>
        <w:t>.</w:t>
      </w:r>
    </w:p>
    <w:p w14:paraId="56F84161" w14:textId="44C67C37" w:rsidR="00536BBD" w:rsidRPr="009F5790" w:rsidRDefault="00536BBD" w:rsidP="00536BBD">
      <w:pPr>
        <w:pStyle w:val="ListParagraph"/>
        <w:numPr>
          <w:ilvl w:val="0"/>
          <w:numId w:val="30"/>
        </w:numPr>
      </w:pPr>
      <w:r w:rsidRPr="00536BBD">
        <w:rPr>
          <w:rFonts w:ascii="Trebuchet MS" w:hAnsi="Trebuchet MS"/>
        </w:rPr>
        <w:t>User should have Google chrome browser for best view of site.</w:t>
      </w:r>
    </w:p>
    <w:p w14:paraId="3F17E862" w14:textId="77777777" w:rsidR="009F5790" w:rsidRPr="009F5790" w:rsidRDefault="009F5790" w:rsidP="00531C2E"/>
    <w:p w14:paraId="133AC3F5" w14:textId="77777777" w:rsidR="009F5790" w:rsidRPr="009F5790" w:rsidRDefault="009F5790" w:rsidP="00531C2E">
      <w:r w:rsidRPr="009F5790">
        <w:br w:type="page"/>
      </w:r>
    </w:p>
    <w:p w14:paraId="507C4500" w14:textId="77777777" w:rsidR="009F5790" w:rsidRPr="009F5790" w:rsidRDefault="009F5790" w:rsidP="00531C2E"/>
    <w:p w14:paraId="4A6FF747" w14:textId="77777777" w:rsidR="009F5790" w:rsidRPr="009F5790" w:rsidRDefault="009F5790" w:rsidP="00531C2E"/>
    <w:p w14:paraId="446E364F" w14:textId="57EF95A0" w:rsidR="009F5790" w:rsidRPr="001C4D77" w:rsidRDefault="009F5790" w:rsidP="00531C2E">
      <w:r w:rsidRPr="001C4D77">
        <w:t>REVISION HISTORY OF THE WORK PRODUCT</w:t>
      </w:r>
    </w:p>
    <w:p w14:paraId="53265488" w14:textId="0EEBBB8F" w:rsidR="009F5790" w:rsidRPr="001C4D77" w:rsidRDefault="009F5790" w:rsidP="00531C2E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531C2E"/>
    <w:p w14:paraId="27DB307B" w14:textId="77777777" w:rsidR="009F5790" w:rsidRPr="009F5790" w:rsidRDefault="009F5790" w:rsidP="00531C2E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31C2E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31C2E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31C2E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31C2E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31C2E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31C2E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31C2E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31C2E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31C2E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31C2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31C2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31C2E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31C2E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31C2E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31C2E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31C2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31C2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31C2E"/>
        </w:tc>
      </w:tr>
    </w:tbl>
    <w:p w14:paraId="4690480B" w14:textId="77777777" w:rsidR="009F5790" w:rsidRPr="009F5790" w:rsidRDefault="009F5790" w:rsidP="00531C2E"/>
    <w:p w14:paraId="5E49A99B" w14:textId="687C11B2" w:rsidR="00DD3DC0" w:rsidRPr="009F5790" w:rsidRDefault="00DD3DC0" w:rsidP="00531C2E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F97E6" w14:textId="77777777" w:rsidR="001A548A" w:rsidRDefault="001A548A" w:rsidP="00531C2E">
      <w:r>
        <w:separator/>
      </w:r>
    </w:p>
    <w:p w14:paraId="423306A1" w14:textId="77777777" w:rsidR="001A548A" w:rsidRDefault="001A548A" w:rsidP="00531C2E"/>
    <w:p w14:paraId="3A92318B" w14:textId="77777777" w:rsidR="001A548A" w:rsidRDefault="001A548A" w:rsidP="00531C2E"/>
    <w:p w14:paraId="15838049" w14:textId="77777777" w:rsidR="001A548A" w:rsidRDefault="001A548A" w:rsidP="00531C2E"/>
    <w:p w14:paraId="70DD1B60" w14:textId="77777777" w:rsidR="001A548A" w:rsidRDefault="001A548A" w:rsidP="00531C2E"/>
    <w:p w14:paraId="6D702E2E" w14:textId="77777777" w:rsidR="001A548A" w:rsidRDefault="001A548A" w:rsidP="00531C2E"/>
    <w:p w14:paraId="03A881BE" w14:textId="77777777" w:rsidR="001A548A" w:rsidRDefault="001A548A"/>
    <w:p w14:paraId="72860035" w14:textId="77777777" w:rsidR="001A548A" w:rsidRDefault="001A548A" w:rsidP="00857B99"/>
    <w:p w14:paraId="19C2D536" w14:textId="77777777" w:rsidR="001A548A" w:rsidRDefault="001A548A" w:rsidP="00857B99"/>
    <w:p w14:paraId="627A3814" w14:textId="77777777" w:rsidR="001A548A" w:rsidRDefault="001A548A" w:rsidP="00857B99"/>
    <w:p w14:paraId="05C651B4" w14:textId="77777777" w:rsidR="001A548A" w:rsidRDefault="001A548A" w:rsidP="00857B99"/>
    <w:p w14:paraId="2439123A" w14:textId="77777777" w:rsidR="001A548A" w:rsidRDefault="001A548A" w:rsidP="00857B99"/>
  </w:endnote>
  <w:endnote w:type="continuationSeparator" w:id="0">
    <w:p w14:paraId="21569155" w14:textId="77777777" w:rsidR="001A548A" w:rsidRDefault="001A548A" w:rsidP="00531C2E">
      <w:r>
        <w:continuationSeparator/>
      </w:r>
    </w:p>
    <w:p w14:paraId="11123842" w14:textId="77777777" w:rsidR="001A548A" w:rsidRDefault="001A548A" w:rsidP="00531C2E"/>
    <w:p w14:paraId="0304EF4E" w14:textId="77777777" w:rsidR="001A548A" w:rsidRDefault="001A548A" w:rsidP="00531C2E"/>
    <w:p w14:paraId="6F5D4712" w14:textId="77777777" w:rsidR="001A548A" w:rsidRDefault="001A548A" w:rsidP="00531C2E"/>
    <w:p w14:paraId="687C5F2C" w14:textId="77777777" w:rsidR="001A548A" w:rsidRDefault="001A548A" w:rsidP="00531C2E"/>
    <w:p w14:paraId="065BFF78" w14:textId="77777777" w:rsidR="001A548A" w:rsidRDefault="001A548A" w:rsidP="00531C2E"/>
    <w:p w14:paraId="126441F7" w14:textId="77777777" w:rsidR="001A548A" w:rsidRDefault="001A548A"/>
    <w:p w14:paraId="2B434A04" w14:textId="77777777" w:rsidR="001A548A" w:rsidRDefault="001A548A" w:rsidP="00857B99"/>
    <w:p w14:paraId="4F7B5883" w14:textId="77777777" w:rsidR="001A548A" w:rsidRDefault="001A548A" w:rsidP="00857B99"/>
    <w:p w14:paraId="49FF8A5B" w14:textId="77777777" w:rsidR="001A548A" w:rsidRDefault="001A548A" w:rsidP="00857B99"/>
    <w:p w14:paraId="6B6BAD0F" w14:textId="77777777" w:rsidR="001A548A" w:rsidRDefault="001A548A" w:rsidP="00857B99"/>
    <w:p w14:paraId="1CDAF6C9" w14:textId="77777777" w:rsidR="001A548A" w:rsidRDefault="001A548A" w:rsidP="00857B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857B99" w:rsidRDefault="00857B99" w:rsidP="00531C2E">
    <w:pPr>
      <w:pStyle w:val="Footer"/>
    </w:pPr>
  </w:p>
  <w:p w14:paraId="5E49A9DD" w14:textId="77777777" w:rsidR="00857B99" w:rsidRDefault="00857B99" w:rsidP="00531C2E"/>
  <w:p w14:paraId="4F1246D0" w14:textId="77777777" w:rsidR="00857B99" w:rsidRDefault="00857B99" w:rsidP="00531C2E"/>
  <w:p w14:paraId="2F6CC1CB" w14:textId="77777777" w:rsidR="00857B99" w:rsidRDefault="00857B99" w:rsidP="00531C2E"/>
  <w:p w14:paraId="6EA8DA5B" w14:textId="77777777" w:rsidR="00857B99" w:rsidRDefault="00857B99" w:rsidP="00531C2E"/>
  <w:p w14:paraId="1F39FF82" w14:textId="77777777" w:rsidR="00857B99" w:rsidRDefault="00857B99"/>
  <w:p w14:paraId="42CB9962" w14:textId="77777777" w:rsidR="00857B99" w:rsidRDefault="00857B99" w:rsidP="00857B99"/>
  <w:p w14:paraId="1728D8ED" w14:textId="77777777" w:rsidR="00857B99" w:rsidRDefault="00857B99" w:rsidP="00857B99"/>
  <w:p w14:paraId="6FD07AB5" w14:textId="77777777" w:rsidR="00857B99" w:rsidRDefault="00857B99" w:rsidP="00857B99"/>
  <w:p w14:paraId="6B552647" w14:textId="77777777" w:rsidR="00857B99" w:rsidRDefault="00857B99" w:rsidP="00857B99"/>
  <w:p w14:paraId="4ED5E5B7" w14:textId="77777777" w:rsidR="00857B99" w:rsidRDefault="00857B99" w:rsidP="00857B9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857B99" w:rsidRDefault="00857B99" w:rsidP="00531C2E">
    <w:r w:rsidRPr="00DD3832">
      <w:t>©201</w:t>
    </w:r>
    <w:r>
      <w:t>5</w:t>
    </w:r>
    <w:r w:rsidRPr="00DD3832">
      <w:t xml:space="preserve"> </w:t>
    </w:r>
    <w:proofErr w:type="spellStart"/>
    <w:r w:rsidRPr="00DD3832">
      <w:t>Capgemini</w:t>
    </w:r>
    <w:proofErr w:type="spellEnd"/>
    <w:r w:rsidRPr="00DD3832">
      <w:t>. All rights reserved.</w:t>
    </w:r>
    <w:r>
      <w:br/>
    </w:r>
    <w:r w:rsidRPr="00DD3832">
      <w:t xml:space="preserve">The information contained in this document is proprietary and confidential. For </w:t>
    </w:r>
    <w:proofErr w:type="spellStart"/>
    <w:r w:rsidRPr="00DD3832">
      <w:t>Capgemini</w:t>
    </w:r>
    <w:proofErr w:type="spellEnd"/>
    <w:r w:rsidRPr="00DD3832">
      <w:t xml:space="preserve">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857B99" w:rsidRPr="00D318E1" w:rsidRDefault="00857B99" w:rsidP="00531C2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536BBD">
          <w:rPr>
            <w:b/>
            <w:noProof/>
            <w:lang w:val="fr-FR"/>
          </w:rPr>
          <w:t>16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536BBD">
          <w:rPr>
            <w:noProof/>
            <w:lang w:val="fr-FR"/>
          </w:rPr>
          <w:t>16</w:t>
        </w:r>
        <w:r>
          <w:rPr>
            <w:lang w:val="fr-FR"/>
          </w:rPr>
          <w:fldChar w:fldCharType="end"/>
        </w:r>
      </w:sdtContent>
    </w:sdt>
  </w:p>
  <w:p w14:paraId="5E49A9DF" w14:textId="77777777" w:rsidR="00857B99" w:rsidRDefault="00857B99" w:rsidP="00531C2E"/>
  <w:p w14:paraId="5E49A9E0" w14:textId="77777777" w:rsidR="00857B99" w:rsidRDefault="00857B99" w:rsidP="00531C2E"/>
  <w:p w14:paraId="5E49A9E1" w14:textId="77777777" w:rsidR="00857B99" w:rsidRDefault="00857B99" w:rsidP="00531C2E"/>
  <w:p w14:paraId="5E49A9E2" w14:textId="1842743F" w:rsidR="00857B99" w:rsidRDefault="00857B99" w:rsidP="00531C2E"/>
  <w:p w14:paraId="48726609" w14:textId="23A45DB7" w:rsidR="00857B99" w:rsidRPr="005E7574" w:rsidRDefault="00857B99" w:rsidP="00531C2E">
    <w:proofErr w:type="spellStart"/>
    <w:r>
      <w:t>Capgemini</w:t>
    </w:r>
    <w:proofErr w:type="spellEnd"/>
    <w:r>
      <w:t xml:space="preserve"> Internal</w:t>
    </w:r>
  </w:p>
  <w:p w14:paraId="48DD6EF0" w14:textId="77777777" w:rsidR="00857B99" w:rsidRDefault="00857B99" w:rsidP="00531C2E"/>
  <w:p w14:paraId="2AA8F8D8" w14:textId="77777777" w:rsidR="00857B99" w:rsidRDefault="00857B99" w:rsidP="00531C2E"/>
  <w:p w14:paraId="78D181C9" w14:textId="77777777" w:rsidR="00857B99" w:rsidRDefault="00857B99" w:rsidP="00531C2E"/>
  <w:p w14:paraId="6CD5AA0D" w14:textId="77777777" w:rsidR="00857B99" w:rsidRDefault="00857B99"/>
  <w:p w14:paraId="15897D6B" w14:textId="77777777" w:rsidR="00857B99" w:rsidRDefault="00857B99" w:rsidP="00857B99"/>
  <w:p w14:paraId="0188458D" w14:textId="77777777" w:rsidR="00857B99" w:rsidRDefault="00857B99" w:rsidP="00857B99"/>
  <w:p w14:paraId="4D91BA24" w14:textId="77777777" w:rsidR="00857B99" w:rsidRDefault="00857B99" w:rsidP="00857B99"/>
  <w:p w14:paraId="4B2F429D" w14:textId="77777777" w:rsidR="00857B99" w:rsidRDefault="00857B99" w:rsidP="00857B99"/>
  <w:p w14:paraId="5E57640D" w14:textId="77777777" w:rsidR="00857B99" w:rsidRDefault="00857B99" w:rsidP="00857B9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E7BCD" w14:textId="77777777" w:rsidR="001A548A" w:rsidRDefault="001A548A" w:rsidP="00531C2E">
      <w:r>
        <w:separator/>
      </w:r>
    </w:p>
    <w:p w14:paraId="645069C5" w14:textId="77777777" w:rsidR="001A548A" w:rsidRDefault="001A548A" w:rsidP="00531C2E"/>
    <w:p w14:paraId="7BF6A5F8" w14:textId="77777777" w:rsidR="001A548A" w:rsidRDefault="001A548A" w:rsidP="00531C2E"/>
    <w:p w14:paraId="404A2184" w14:textId="77777777" w:rsidR="001A548A" w:rsidRDefault="001A548A" w:rsidP="00531C2E"/>
    <w:p w14:paraId="76F499B2" w14:textId="77777777" w:rsidR="001A548A" w:rsidRDefault="001A548A" w:rsidP="00531C2E"/>
    <w:p w14:paraId="20B92C37" w14:textId="77777777" w:rsidR="001A548A" w:rsidRDefault="001A548A" w:rsidP="00531C2E"/>
    <w:p w14:paraId="7AE1F8D8" w14:textId="77777777" w:rsidR="001A548A" w:rsidRDefault="001A548A"/>
    <w:p w14:paraId="4A145F85" w14:textId="77777777" w:rsidR="001A548A" w:rsidRDefault="001A548A" w:rsidP="00857B99"/>
    <w:p w14:paraId="0AA13E45" w14:textId="77777777" w:rsidR="001A548A" w:rsidRDefault="001A548A" w:rsidP="00857B99"/>
    <w:p w14:paraId="66DEA572" w14:textId="77777777" w:rsidR="001A548A" w:rsidRDefault="001A548A" w:rsidP="00857B99"/>
    <w:p w14:paraId="067DF217" w14:textId="77777777" w:rsidR="001A548A" w:rsidRDefault="001A548A" w:rsidP="00857B99"/>
    <w:p w14:paraId="28BD1082" w14:textId="77777777" w:rsidR="001A548A" w:rsidRDefault="001A548A" w:rsidP="00857B99"/>
  </w:footnote>
  <w:footnote w:type="continuationSeparator" w:id="0">
    <w:p w14:paraId="405AF521" w14:textId="77777777" w:rsidR="001A548A" w:rsidRDefault="001A548A" w:rsidP="00531C2E">
      <w:r>
        <w:continuationSeparator/>
      </w:r>
    </w:p>
    <w:p w14:paraId="7C7AC4BB" w14:textId="77777777" w:rsidR="001A548A" w:rsidRDefault="001A548A" w:rsidP="00531C2E"/>
    <w:p w14:paraId="0CDA40A8" w14:textId="77777777" w:rsidR="001A548A" w:rsidRDefault="001A548A" w:rsidP="00531C2E"/>
    <w:p w14:paraId="2BEF3749" w14:textId="77777777" w:rsidR="001A548A" w:rsidRDefault="001A548A" w:rsidP="00531C2E"/>
    <w:p w14:paraId="1328C596" w14:textId="77777777" w:rsidR="001A548A" w:rsidRDefault="001A548A" w:rsidP="00531C2E"/>
    <w:p w14:paraId="1E30CBB5" w14:textId="77777777" w:rsidR="001A548A" w:rsidRDefault="001A548A" w:rsidP="00531C2E"/>
    <w:p w14:paraId="5103ABC8" w14:textId="77777777" w:rsidR="001A548A" w:rsidRDefault="001A548A"/>
    <w:p w14:paraId="14E1E702" w14:textId="77777777" w:rsidR="001A548A" w:rsidRDefault="001A548A" w:rsidP="00857B99"/>
    <w:p w14:paraId="3967F8EA" w14:textId="77777777" w:rsidR="001A548A" w:rsidRDefault="001A548A" w:rsidP="00857B99"/>
    <w:p w14:paraId="64C503E5" w14:textId="77777777" w:rsidR="001A548A" w:rsidRDefault="001A548A" w:rsidP="00857B99"/>
    <w:p w14:paraId="75334EB1" w14:textId="77777777" w:rsidR="001A548A" w:rsidRDefault="001A548A" w:rsidP="00857B99"/>
    <w:p w14:paraId="4C5EC8B9" w14:textId="77777777" w:rsidR="001A548A" w:rsidRDefault="001A548A" w:rsidP="00857B9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857B99" w:rsidRDefault="00857B99" w:rsidP="00531C2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857B99" w:rsidRDefault="00857B99" w:rsidP="00531C2E"/>
  <w:p w14:paraId="195F69AB" w14:textId="77777777" w:rsidR="00857B99" w:rsidRDefault="00857B99" w:rsidP="00531C2E"/>
  <w:p w14:paraId="3AAB0591" w14:textId="77777777" w:rsidR="00857B99" w:rsidRDefault="00857B99" w:rsidP="00531C2E"/>
  <w:p w14:paraId="648B6FA2" w14:textId="77777777" w:rsidR="00857B99" w:rsidRDefault="00857B99" w:rsidP="00531C2E"/>
  <w:p w14:paraId="2FD09ECA" w14:textId="77777777" w:rsidR="00857B99" w:rsidRDefault="00857B99"/>
  <w:p w14:paraId="039D8828" w14:textId="77777777" w:rsidR="00857B99" w:rsidRDefault="00857B99" w:rsidP="00857B99"/>
  <w:p w14:paraId="640BFCFD" w14:textId="77777777" w:rsidR="00857B99" w:rsidRDefault="00857B99" w:rsidP="00857B99"/>
  <w:p w14:paraId="31B10460" w14:textId="77777777" w:rsidR="00857B99" w:rsidRDefault="00857B99" w:rsidP="00857B99"/>
  <w:p w14:paraId="71EF3F57" w14:textId="77777777" w:rsidR="00857B99" w:rsidRDefault="00857B99" w:rsidP="00857B99"/>
  <w:p w14:paraId="06A3B5B6" w14:textId="77777777" w:rsidR="00857B99" w:rsidRDefault="00857B99" w:rsidP="00857B9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857B99" w:rsidRPr="003308F8" w:rsidRDefault="00857B99" w:rsidP="00531C2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Pr="003308F8"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Use Case Specification</w:t>
    </w:r>
  </w:p>
  <w:p w14:paraId="5E49A9DA" w14:textId="77777777" w:rsidR="00857B99" w:rsidRDefault="00857B99" w:rsidP="00531C2E"/>
  <w:p w14:paraId="5E49A9DB" w14:textId="77777777" w:rsidR="00857B99" w:rsidRDefault="00857B99" w:rsidP="00531C2E"/>
  <w:p w14:paraId="699F2CC6" w14:textId="77777777" w:rsidR="00857B99" w:rsidRDefault="00857B99" w:rsidP="00531C2E"/>
  <w:p w14:paraId="6B954302" w14:textId="77777777" w:rsidR="00857B99" w:rsidRDefault="00857B99" w:rsidP="00531C2E"/>
  <w:p w14:paraId="3FAEEEF9" w14:textId="77777777" w:rsidR="00857B99" w:rsidRDefault="00857B99" w:rsidP="00531C2E"/>
  <w:p w14:paraId="5A664CA0" w14:textId="77777777" w:rsidR="00857B99" w:rsidRDefault="00857B99"/>
  <w:p w14:paraId="594E12AB" w14:textId="77777777" w:rsidR="00857B99" w:rsidRDefault="00857B99" w:rsidP="00857B99"/>
  <w:p w14:paraId="5E9CDF2E" w14:textId="77777777" w:rsidR="00857B99" w:rsidRDefault="00857B99" w:rsidP="00857B99"/>
  <w:p w14:paraId="67DBBB82" w14:textId="77777777" w:rsidR="00857B99" w:rsidRDefault="00857B99" w:rsidP="00857B99"/>
  <w:p w14:paraId="7801B04D" w14:textId="77777777" w:rsidR="00857B99" w:rsidRDefault="00857B99" w:rsidP="00857B99"/>
  <w:p w14:paraId="12F9A809" w14:textId="77777777" w:rsidR="00857B99" w:rsidRDefault="00857B99" w:rsidP="00857B9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857B99" w:rsidRDefault="00857B99" w:rsidP="00531C2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3600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F4E0B"/>
    <w:multiLevelType w:val="hybridMultilevel"/>
    <w:tmpl w:val="E056C076"/>
    <w:lvl w:ilvl="0" w:tplc="04161B8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51B25AF8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0576E6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"/>
  </w:num>
  <w:num w:numId="3">
    <w:abstractNumId w:val="13"/>
  </w:num>
  <w:num w:numId="4">
    <w:abstractNumId w:val="26"/>
  </w:num>
  <w:num w:numId="5">
    <w:abstractNumId w:val="11"/>
  </w:num>
  <w:num w:numId="6">
    <w:abstractNumId w:val="16"/>
  </w:num>
  <w:num w:numId="7">
    <w:abstractNumId w:val="15"/>
  </w:num>
  <w:num w:numId="8">
    <w:abstractNumId w:val="0"/>
  </w:num>
  <w:num w:numId="9">
    <w:abstractNumId w:val="1"/>
  </w:num>
  <w:num w:numId="10">
    <w:abstractNumId w:val="18"/>
  </w:num>
  <w:num w:numId="11">
    <w:abstractNumId w:val="10"/>
  </w:num>
  <w:num w:numId="12">
    <w:abstractNumId w:val="20"/>
  </w:num>
  <w:num w:numId="13">
    <w:abstractNumId w:val="8"/>
  </w:num>
  <w:num w:numId="14">
    <w:abstractNumId w:val="5"/>
  </w:num>
  <w:num w:numId="15">
    <w:abstractNumId w:val="7"/>
  </w:num>
  <w:num w:numId="16">
    <w:abstractNumId w:val="9"/>
  </w:num>
  <w:num w:numId="17">
    <w:abstractNumId w:val="6"/>
  </w:num>
  <w:num w:numId="18">
    <w:abstractNumId w:val="25"/>
  </w:num>
  <w:num w:numId="19">
    <w:abstractNumId w:val="2"/>
  </w:num>
  <w:num w:numId="20">
    <w:abstractNumId w:val="23"/>
  </w:num>
  <w:num w:numId="21">
    <w:abstractNumId w:val="22"/>
  </w:num>
  <w:num w:numId="22">
    <w:abstractNumId w:val="12"/>
  </w:num>
  <w:num w:numId="23">
    <w:abstractNumId w:val="19"/>
  </w:num>
  <w:num w:numId="24">
    <w:abstractNumId w:val="24"/>
  </w:num>
  <w:num w:numId="25">
    <w:abstractNumId w:val="24"/>
  </w:num>
  <w:num w:numId="26">
    <w:abstractNumId w:val="24"/>
  </w:num>
  <w:num w:numId="27">
    <w:abstractNumId w:val="21"/>
  </w:num>
  <w:num w:numId="28">
    <w:abstractNumId w:val="17"/>
  </w:num>
  <w:num w:numId="29">
    <w:abstractNumId w:val="3"/>
  </w:num>
  <w:num w:numId="30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26079"/>
    <w:rsid w:val="00052252"/>
    <w:rsid w:val="000601C3"/>
    <w:rsid w:val="00062CBA"/>
    <w:rsid w:val="0008331A"/>
    <w:rsid w:val="00096043"/>
    <w:rsid w:val="000A2360"/>
    <w:rsid w:val="000B686A"/>
    <w:rsid w:val="000C5717"/>
    <w:rsid w:val="000E00E7"/>
    <w:rsid w:val="0012666F"/>
    <w:rsid w:val="00132C4A"/>
    <w:rsid w:val="00141B52"/>
    <w:rsid w:val="00150EC1"/>
    <w:rsid w:val="00155262"/>
    <w:rsid w:val="00155339"/>
    <w:rsid w:val="0016258D"/>
    <w:rsid w:val="00164AD1"/>
    <w:rsid w:val="00170CF8"/>
    <w:rsid w:val="0017290A"/>
    <w:rsid w:val="001765C4"/>
    <w:rsid w:val="001804C0"/>
    <w:rsid w:val="0019751B"/>
    <w:rsid w:val="001A1E4F"/>
    <w:rsid w:val="001A548A"/>
    <w:rsid w:val="001C2D96"/>
    <w:rsid w:val="001C4D77"/>
    <w:rsid w:val="00201D1D"/>
    <w:rsid w:val="00206F59"/>
    <w:rsid w:val="00233482"/>
    <w:rsid w:val="00255D88"/>
    <w:rsid w:val="002572DB"/>
    <w:rsid w:val="0026052B"/>
    <w:rsid w:val="00261AEF"/>
    <w:rsid w:val="00277103"/>
    <w:rsid w:val="002B2BF9"/>
    <w:rsid w:val="002D0988"/>
    <w:rsid w:val="002E2249"/>
    <w:rsid w:val="002F046F"/>
    <w:rsid w:val="002F2F8C"/>
    <w:rsid w:val="00303E5A"/>
    <w:rsid w:val="00307C46"/>
    <w:rsid w:val="003308F8"/>
    <w:rsid w:val="00332A79"/>
    <w:rsid w:val="00334B92"/>
    <w:rsid w:val="0034267C"/>
    <w:rsid w:val="00363E88"/>
    <w:rsid w:val="00395294"/>
    <w:rsid w:val="003952B2"/>
    <w:rsid w:val="003E795D"/>
    <w:rsid w:val="004027C9"/>
    <w:rsid w:val="004347D3"/>
    <w:rsid w:val="004447F9"/>
    <w:rsid w:val="00470377"/>
    <w:rsid w:val="00472619"/>
    <w:rsid w:val="00472B48"/>
    <w:rsid w:val="00472DB3"/>
    <w:rsid w:val="004A7DCD"/>
    <w:rsid w:val="004B0FFF"/>
    <w:rsid w:val="004C3902"/>
    <w:rsid w:val="004D06AF"/>
    <w:rsid w:val="004E7445"/>
    <w:rsid w:val="004F6444"/>
    <w:rsid w:val="00517857"/>
    <w:rsid w:val="00524418"/>
    <w:rsid w:val="00530E5A"/>
    <w:rsid w:val="00531C2E"/>
    <w:rsid w:val="0053544D"/>
    <w:rsid w:val="00536BBD"/>
    <w:rsid w:val="00552AEE"/>
    <w:rsid w:val="00556AEE"/>
    <w:rsid w:val="0057522F"/>
    <w:rsid w:val="00580324"/>
    <w:rsid w:val="005920F8"/>
    <w:rsid w:val="005B3604"/>
    <w:rsid w:val="005D4827"/>
    <w:rsid w:val="005E5169"/>
    <w:rsid w:val="005E7574"/>
    <w:rsid w:val="005F2ACF"/>
    <w:rsid w:val="00605B2D"/>
    <w:rsid w:val="00620D83"/>
    <w:rsid w:val="00624818"/>
    <w:rsid w:val="006349A0"/>
    <w:rsid w:val="006403D2"/>
    <w:rsid w:val="00641FA0"/>
    <w:rsid w:val="0064586A"/>
    <w:rsid w:val="0065293F"/>
    <w:rsid w:val="00667576"/>
    <w:rsid w:val="00690352"/>
    <w:rsid w:val="006A615C"/>
    <w:rsid w:val="006B0A33"/>
    <w:rsid w:val="006C53AA"/>
    <w:rsid w:val="006D0299"/>
    <w:rsid w:val="006F29C7"/>
    <w:rsid w:val="006F3974"/>
    <w:rsid w:val="00721647"/>
    <w:rsid w:val="007453D9"/>
    <w:rsid w:val="007473F5"/>
    <w:rsid w:val="00750430"/>
    <w:rsid w:val="00763C64"/>
    <w:rsid w:val="0077584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22284"/>
    <w:rsid w:val="00850205"/>
    <w:rsid w:val="008562C2"/>
    <w:rsid w:val="00857B99"/>
    <w:rsid w:val="00871582"/>
    <w:rsid w:val="008745AD"/>
    <w:rsid w:val="00882A5D"/>
    <w:rsid w:val="00893E99"/>
    <w:rsid w:val="00897131"/>
    <w:rsid w:val="008A7999"/>
    <w:rsid w:val="008B6B15"/>
    <w:rsid w:val="008D0A08"/>
    <w:rsid w:val="008D1CF1"/>
    <w:rsid w:val="008D634D"/>
    <w:rsid w:val="008D7A48"/>
    <w:rsid w:val="008E15A0"/>
    <w:rsid w:val="008F64DD"/>
    <w:rsid w:val="009020ED"/>
    <w:rsid w:val="0091275A"/>
    <w:rsid w:val="00925C0D"/>
    <w:rsid w:val="009321EB"/>
    <w:rsid w:val="00935785"/>
    <w:rsid w:val="00937FA4"/>
    <w:rsid w:val="009410F1"/>
    <w:rsid w:val="009471BD"/>
    <w:rsid w:val="009768DB"/>
    <w:rsid w:val="00980FB1"/>
    <w:rsid w:val="00982C75"/>
    <w:rsid w:val="0098706E"/>
    <w:rsid w:val="009A6B54"/>
    <w:rsid w:val="009A7052"/>
    <w:rsid w:val="009B1AA4"/>
    <w:rsid w:val="009B4999"/>
    <w:rsid w:val="009F0A34"/>
    <w:rsid w:val="009F5790"/>
    <w:rsid w:val="00A01CDE"/>
    <w:rsid w:val="00A10DE5"/>
    <w:rsid w:val="00A1407A"/>
    <w:rsid w:val="00A21E22"/>
    <w:rsid w:val="00A318D4"/>
    <w:rsid w:val="00A33C06"/>
    <w:rsid w:val="00A65EC7"/>
    <w:rsid w:val="00A971EE"/>
    <w:rsid w:val="00AA3B75"/>
    <w:rsid w:val="00AC3F9D"/>
    <w:rsid w:val="00AC4943"/>
    <w:rsid w:val="00AE6300"/>
    <w:rsid w:val="00AE6C7C"/>
    <w:rsid w:val="00AE763E"/>
    <w:rsid w:val="00AF1C2D"/>
    <w:rsid w:val="00AF402D"/>
    <w:rsid w:val="00AF5631"/>
    <w:rsid w:val="00B136BF"/>
    <w:rsid w:val="00B231E6"/>
    <w:rsid w:val="00B34985"/>
    <w:rsid w:val="00B41472"/>
    <w:rsid w:val="00B45EA4"/>
    <w:rsid w:val="00B53DC1"/>
    <w:rsid w:val="00B764C5"/>
    <w:rsid w:val="00B80750"/>
    <w:rsid w:val="00B90CF5"/>
    <w:rsid w:val="00B95EBB"/>
    <w:rsid w:val="00BB51C9"/>
    <w:rsid w:val="00C00F8B"/>
    <w:rsid w:val="00C13A48"/>
    <w:rsid w:val="00C16330"/>
    <w:rsid w:val="00C20FBF"/>
    <w:rsid w:val="00C24AC2"/>
    <w:rsid w:val="00C3602B"/>
    <w:rsid w:val="00C37DC8"/>
    <w:rsid w:val="00C45207"/>
    <w:rsid w:val="00C57E5C"/>
    <w:rsid w:val="00C65776"/>
    <w:rsid w:val="00C82F93"/>
    <w:rsid w:val="00C84AE8"/>
    <w:rsid w:val="00C84F35"/>
    <w:rsid w:val="00C934E4"/>
    <w:rsid w:val="00C97676"/>
    <w:rsid w:val="00CA0C53"/>
    <w:rsid w:val="00CA5FF3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36775"/>
    <w:rsid w:val="00D40824"/>
    <w:rsid w:val="00D43595"/>
    <w:rsid w:val="00D55179"/>
    <w:rsid w:val="00D604D2"/>
    <w:rsid w:val="00D62EB9"/>
    <w:rsid w:val="00DB7B86"/>
    <w:rsid w:val="00DC40E6"/>
    <w:rsid w:val="00DD3832"/>
    <w:rsid w:val="00DD3DC0"/>
    <w:rsid w:val="00DE247D"/>
    <w:rsid w:val="00DE7A69"/>
    <w:rsid w:val="00E113E5"/>
    <w:rsid w:val="00E12319"/>
    <w:rsid w:val="00E218F1"/>
    <w:rsid w:val="00E26304"/>
    <w:rsid w:val="00E701E7"/>
    <w:rsid w:val="00E778A4"/>
    <w:rsid w:val="00EA36BC"/>
    <w:rsid w:val="00EA7593"/>
    <w:rsid w:val="00EB60A3"/>
    <w:rsid w:val="00EC28B9"/>
    <w:rsid w:val="00ED7534"/>
    <w:rsid w:val="00F11BF2"/>
    <w:rsid w:val="00F27F5E"/>
    <w:rsid w:val="00F31BF2"/>
    <w:rsid w:val="00F37780"/>
    <w:rsid w:val="00F56846"/>
    <w:rsid w:val="00F75048"/>
    <w:rsid w:val="00F76F15"/>
    <w:rsid w:val="00F8175B"/>
    <w:rsid w:val="00F8410D"/>
    <w:rsid w:val="00F9098E"/>
    <w:rsid w:val="00F9573D"/>
    <w:rsid w:val="00FC181B"/>
    <w:rsid w:val="00FD5844"/>
    <w:rsid w:val="00FE568B"/>
    <w:rsid w:val="00F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D35CEE9A-0C7E-4C37-8A36-9193C8A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31C2E"/>
    <w:pPr>
      <w:spacing w:after="0" w:line="240" w:lineRule="auto"/>
      <w:ind w:left="360"/>
    </w:pPr>
    <w:rPr>
      <w:rFonts w:ascii="Arial" w:eastAsia="Times New Roman" w:hAnsi="Arial" w:cs="Arial"/>
      <w:bCs/>
      <w:iCs/>
      <w:sz w:val="20"/>
      <w:szCs w:val="20"/>
      <w:lang w:val="en-GB"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 w:val="0"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 w:val="0"/>
      <w:color w:val="0000FF"/>
      <w:lang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 w:val="0"/>
      <w:smallCaps/>
      <w:szCs w:val="24"/>
      <w:lang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464</TotalTime>
  <Pages>16</Pages>
  <Words>1773</Words>
  <Characters>10110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Suresh, Abishek</cp:lastModifiedBy>
  <cp:revision>91</cp:revision>
  <dcterms:created xsi:type="dcterms:W3CDTF">2016-08-08T10:33:00Z</dcterms:created>
  <dcterms:modified xsi:type="dcterms:W3CDTF">2017-10-27T04:53:00Z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